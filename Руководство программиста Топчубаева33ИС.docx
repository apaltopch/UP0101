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C15F" w14:textId="77777777" w:rsidR="001A643B" w:rsidRDefault="001A643B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14:paraId="21FD3D2B" w14:textId="77777777" w:rsidR="001A643B" w:rsidRDefault="001A643B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1A643B" w14:paraId="2C42A697" w14:textId="77777777">
        <w:tc>
          <w:tcPr>
            <w:tcW w:w="3600" w:type="dxa"/>
          </w:tcPr>
          <w:p w14:paraId="0B20646E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14:paraId="74B98036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14:paraId="0B7896ED" w14:textId="77777777" w:rsidR="001A643B" w:rsidRDefault="00E50E7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1A643B" w14:paraId="30106EE9" w14:textId="77777777">
        <w:tc>
          <w:tcPr>
            <w:tcW w:w="3600" w:type="dxa"/>
            <w:vAlign w:val="center"/>
          </w:tcPr>
          <w:p w14:paraId="13FDB3F1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06ECEA2A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9DFF6EB" w14:textId="77777777" w:rsidR="001A643B" w:rsidRDefault="00E50E7F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proofErr w:type="gramStart"/>
            <w:r>
              <w:rPr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1A643B" w14:paraId="71BA81CE" w14:textId="77777777">
        <w:trPr>
          <w:trHeight w:val="457"/>
        </w:trPr>
        <w:tc>
          <w:tcPr>
            <w:tcW w:w="3600" w:type="dxa"/>
            <w:vAlign w:val="center"/>
          </w:tcPr>
          <w:p w14:paraId="017BBCCF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030714B7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1B256D8" w14:textId="77777777" w:rsidR="001A643B" w:rsidRDefault="00E50E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1A643B" w14:paraId="0D623515" w14:textId="77777777">
        <w:trPr>
          <w:trHeight w:val="519"/>
        </w:trPr>
        <w:tc>
          <w:tcPr>
            <w:tcW w:w="3600" w:type="dxa"/>
            <w:vAlign w:val="center"/>
          </w:tcPr>
          <w:p w14:paraId="1B12AB8E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364C39D5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55372A7" w14:textId="77777777" w:rsidR="001A643B" w:rsidRDefault="00E50E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</w:tbl>
    <w:p w14:paraId="0B9B13E4" w14:textId="77777777" w:rsidR="001A643B" w:rsidRDefault="001A643B">
      <w:pPr>
        <w:jc w:val="center"/>
        <w:rPr>
          <w:b/>
          <w:bCs/>
          <w:sz w:val="28"/>
        </w:rPr>
      </w:pPr>
    </w:p>
    <w:p w14:paraId="5756BA37" w14:textId="77777777" w:rsidR="001A643B" w:rsidRDefault="001A643B">
      <w:pPr>
        <w:jc w:val="center"/>
        <w:rPr>
          <w:b/>
          <w:bCs/>
          <w:sz w:val="28"/>
        </w:rPr>
      </w:pPr>
    </w:p>
    <w:p w14:paraId="3532A626" w14:textId="77777777" w:rsidR="001A643B" w:rsidRDefault="001A643B">
      <w:pPr>
        <w:jc w:val="center"/>
        <w:rPr>
          <w:b/>
          <w:bCs/>
          <w:sz w:val="28"/>
        </w:rPr>
      </w:pPr>
    </w:p>
    <w:p w14:paraId="731CD54C" w14:textId="77777777" w:rsidR="001A643B" w:rsidRDefault="001A643B">
      <w:pPr>
        <w:jc w:val="center"/>
        <w:rPr>
          <w:b/>
          <w:bCs/>
          <w:sz w:val="28"/>
        </w:rPr>
      </w:pPr>
    </w:p>
    <w:p w14:paraId="342FA81D" w14:textId="77777777" w:rsidR="001A643B" w:rsidRDefault="001A643B">
      <w:pPr>
        <w:jc w:val="center"/>
        <w:rPr>
          <w:b/>
          <w:bCs/>
          <w:sz w:val="28"/>
        </w:rPr>
      </w:pPr>
    </w:p>
    <w:p w14:paraId="235142C5" w14:textId="77777777" w:rsidR="001A643B" w:rsidRDefault="001A643B" w:rsidP="00CF676E">
      <w:pPr>
        <w:rPr>
          <w:b/>
          <w:bCs/>
        </w:rPr>
      </w:pPr>
    </w:p>
    <w:p w14:paraId="7F7B380F" w14:textId="77777777" w:rsidR="001A643B" w:rsidRDefault="001A643B">
      <w:pPr>
        <w:jc w:val="center"/>
        <w:rPr>
          <w:b/>
          <w:bCs/>
        </w:rPr>
      </w:pPr>
    </w:p>
    <w:p w14:paraId="35229601" w14:textId="1CC393A6" w:rsidR="001A643B" w:rsidRPr="00EF7E97" w:rsidRDefault="00E50E7F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EF7E97">
        <w:rPr>
          <w:b/>
          <w:bCs/>
          <w:caps/>
          <w:sz w:val="32"/>
        </w:rPr>
        <w:t xml:space="preserve">учета и анализа данных </w:t>
      </w:r>
      <w:proofErr w:type="gramStart"/>
      <w:r w:rsidR="008E216A">
        <w:rPr>
          <w:b/>
          <w:bCs/>
          <w:caps/>
          <w:sz w:val="32"/>
        </w:rPr>
        <w:t>клиентов  БАНКА</w:t>
      </w:r>
      <w:proofErr w:type="gramEnd"/>
      <w:r w:rsidR="008E216A">
        <w:rPr>
          <w:b/>
          <w:bCs/>
          <w:caps/>
          <w:sz w:val="32"/>
        </w:rPr>
        <w:t xml:space="preserve"> </w:t>
      </w:r>
      <w:r w:rsidR="00EF7E97">
        <w:rPr>
          <w:b/>
          <w:bCs/>
          <w:caps/>
          <w:sz w:val="32"/>
        </w:rPr>
        <w:t>«</w:t>
      </w:r>
      <w:r w:rsidR="008E216A">
        <w:rPr>
          <w:b/>
          <w:bCs/>
          <w:caps/>
          <w:sz w:val="32"/>
          <w:lang w:val="en-US"/>
        </w:rPr>
        <w:t>BANK</w:t>
      </w:r>
      <w:r w:rsidR="00EF7E97">
        <w:rPr>
          <w:b/>
          <w:bCs/>
          <w:caps/>
          <w:sz w:val="32"/>
        </w:rPr>
        <w:t>»</w:t>
      </w:r>
    </w:p>
    <w:p w14:paraId="0AE17643" w14:textId="77777777" w:rsidR="001A643B" w:rsidRDefault="001A643B">
      <w:pPr>
        <w:jc w:val="center"/>
        <w:rPr>
          <w:b/>
          <w:bCs/>
          <w:caps/>
          <w:sz w:val="28"/>
        </w:rPr>
      </w:pPr>
    </w:p>
    <w:p w14:paraId="0682B046" w14:textId="77777777" w:rsidR="001A643B" w:rsidRDefault="00E50E7F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программиста</w:t>
      </w:r>
    </w:p>
    <w:p w14:paraId="5EB12F4A" w14:textId="77777777" w:rsidR="001A643B" w:rsidRDefault="001A643B">
      <w:pPr>
        <w:rPr>
          <w:b/>
          <w:bCs/>
          <w:sz w:val="28"/>
        </w:rPr>
      </w:pPr>
    </w:p>
    <w:p w14:paraId="4E701D1F" w14:textId="3A2881E1" w:rsidR="001A643B" w:rsidRDefault="008E216A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3E1A160A" w14:textId="77777777" w:rsidR="001A643B" w:rsidRDefault="00E50E7F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33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33 01</w:t>
      </w:r>
      <w:bookmarkEnd w:id="0"/>
      <w:bookmarkEnd w:id="1"/>
      <w:r>
        <w:rPr>
          <w:b/>
          <w:bCs/>
          <w:sz w:val="44"/>
        </w:rPr>
        <w:fldChar w:fldCharType="end"/>
      </w:r>
    </w:p>
    <w:p w14:paraId="09CC4711" w14:textId="77777777" w:rsidR="001A643B" w:rsidRDefault="00E50E7F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D068B2" w:rsidRPr="00D068B2">
        <w:rPr>
          <w:b/>
          <w:bCs/>
          <w:sz w:val="36"/>
        </w:rPr>
        <w:t>А.В.00001-01 33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7CCF0AF3" w14:textId="77777777" w:rsidR="001A643B" w:rsidRDefault="00D068B2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9A784B" wp14:editId="5F059AB4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D5265" w14:textId="77777777" w:rsidR="001A643B" w:rsidRDefault="00E50E7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8F161" w14:textId="77777777" w:rsidR="001A643B" w:rsidRDefault="00E50E7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9E2B6" w14:textId="77777777" w:rsidR="001A643B" w:rsidRDefault="00E50E7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32AFE" w14:textId="77777777" w:rsidR="001A643B" w:rsidRDefault="00E50E7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780A6" w14:textId="77777777" w:rsidR="001A643B" w:rsidRDefault="00E50E7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A784B"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MlbNnScEAADLHgAADgAAAAAAAAAAAAAAAAAuAgAAZHJzL2Uyb0Rv&#10;Yy54bWxQSwECLQAUAAYACAAAACEA4gEjO94AAAAHAQAADwAAAAAAAAAAAAAAAACBBgAAZHJzL2Rv&#10;d25yZXYueG1sUEsFBgAAAAAEAAQA8wAAAIw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519D5265" w14:textId="77777777" w:rsidR="001A643B" w:rsidRDefault="00E50E7F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258F161" w14:textId="77777777" w:rsidR="001A643B" w:rsidRDefault="00E50E7F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4CF9E2B6" w14:textId="77777777" w:rsidR="001A643B" w:rsidRDefault="00E50E7F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76432AFE" w14:textId="77777777" w:rsidR="001A643B" w:rsidRDefault="00E50E7F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581780A6" w14:textId="77777777" w:rsidR="001A643B" w:rsidRDefault="00E50E7F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E3F9D3" w14:textId="77777777" w:rsidR="001A643B" w:rsidRDefault="001A643B">
      <w:pPr>
        <w:jc w:val="center"/>
        <w:rPr>
          <w:b/>
          <w:bCs/>
          <w:sz w:val="32"/>
        </w:rPr>
      </w:pPr>
    </w:p>
    <w:p w14:paraId="1DF3DCB6" w14:textId="77777777" w:rsidR="001A643B" w:rsidRDefault="001A643B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224"/>
        <w:gridCol w:w="1718"/>
        <w:gridCol w:w="3965"/>
      </w:tblGrid>
      <w:tr w:rsidR="001A643B" w14:paraId="2B0A71E9" w14:textId="77777777">
        <w:tc>
          <w:tcPr>
            <w:tcW w:w="3594" w:type="dxa"/>
            <w:vAlign w:val="center"/>
          </w:tcPr>
          <w:p w14:paraId="2F66E96A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A15634C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18F21A4" w14:textId="77777777" w:rsidR="001A643B" w:rsidRDefault="00E50E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1A643B" w14:paraId="165A5DF5" w14:textId="77777777">
        <w:tc>
          <w:tcPr>
            <w:tcW w:w="3594" w:type="dxa"/>
            <w:vAlign w:val="center"/>
          </w:tcPr>
          <w:p w14:paraId="4AC0CF9C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1E976F3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4853BF7" w14:textId="77777777" w:rsidR="001A643B" w:rsidRDefault="00E50E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</w:p>
        </w:tc>
      </w:tr>
      <w:tr w:rsidR="001A643B" w14:paraId="41DEBD80" w14:textId="77777777">
        <w:trPr>
          <w:trHeight w:val="513"/>
        </w:trPr>
        <w:tc>
          <w:tcPr>
            <w:tcW w:w="3594" w:type="dxa"/>
            <w:vAlign w:val="center"/>
          </w:tcPr>
          <w:p w14:paraId="23D330B6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8006C23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341797E" w14:textId="77777777" w:rsidR="001A643B" w:rsidRDefault="00E50E7F" w:rsidP="00EF7E9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r w:rsidR="00EF7E97">
              <w:rPr>
                <w:sz w:val="28"/>
              </w:rPr>
              <w:t>Гусятинер Л.Б</w:t>
            </w:r>
            <w:r>
              <w:rPr>
                <w:sz w:val="28"/>
              </w:rPr>
              <w:t>.</w:t>
            </w:r>
          </w:p>
        </w:tc>
      </w:tr>
      <w:tr w:rsidR="001A643B" w14:paraId="0E625D58" w14:textId="77777777">
        <w:trPr>
          <w:trHeight w:val="142"/>
        </w:trPr>
        <w:tc>
          <w:tcPr>
            <w:tcW w:w="3594" w:type="dxa"/>
            <w:vAlign w:val="center"/>
          </w:tcPr>
          <w:p w14:paraId="1918B277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3834656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E2E398B" w14:textId="77777777" w:rsidR="001A643B" w:rsidRPr="00F45049" w:rsidRDefault="00E50E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</w:t>
            </w:r>
            <w:r w:rsidR="00F45049">
              <w:rPr>
                <w:sz w:val="28"/>
              </w:rPr>
              <w:t>08</w:t>
            </w:r>
            <w:r>
              <w:rPr>
                <w:sz w:val="28"/>
              </w:rPr>
              <w:t>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</w:t>
            </w:r>
            <w:r w:rsidR="00F45049">
              <w:rPr>
                <w:sz w:val="28"/>
              </w:rPr>
              <w:t>11</w:t>
            </w:r>
            <w:r>
              <w:rPr>
                <w:sz w:val="28"/>
              </w:rPr>
              <w:t>_______20</w:t>
            </w:r>
            <w:r w:rsidR="00F45049">
              <w:rPr>
                <w:sz w:val="28"/>
                <w:lang w:val="en-US"/>
              </w:rPr>
              <w:t>2</w:t>
            </w:r>
            <w:r w:rsidR="00F45049">
              <w:rPr>
                <w:sz w:val="28"/>
              </w:rPr>
              <w:t>3</w:t>
            </w:r>
          </w:p>
        </w:tc>
      </w:tr>
      <w:tr w:rsidR="001A643B" w14:paraId="081E9443" w14:textId="77777777">
        <w:trPr>
          <w:trHeight w:hRule="exact" w:val="567"/>
        </w:trPr>
        <w:tc>
          <w:tcPr>
            <w:tcW w:w="3594" w:type="dxa"/>
            <w:vAlign w:val="center"/>
          </w:tcPr>
          <w:p w14:paraId="6EA3B642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993F226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BBD4C22" w14:textId="77777777" w:rsidR="001A643B" w:rsidRDefault="001A643B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1A643B" w14:paraId="1C004098" w14:textId="77777777">
        <w:tc>
          <w:tcPr>
            <w:tcW w:w="3594" w:type="dxa"/>
            <w:vAlign w:val="center"/>
          </w:tcPr>
          <w:p w14:paraId="182A9500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4A2DF7E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764AAFB" w14:textId="77777777" w:rsidR="001A643B" w:rsidRDefault="00E50E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1A643B" w14:paraId="64A93EDD" w14:textId="77777777">
        <w:tc>
          <w:tcPr>
            <w:tcW w:w="3594" w:type="dxa"/>
            <w:vAlign w:val="center"/>
          </w:tcPr>
          <w:p w14:paraId="50BABFCA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75C878B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3C8AD33" w14:textId="77777777" w:rsidR="001A643B" w:rsidRDefault="00E50E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гр. </w:t>
            </w:r>
            <w:proofErr w:type="spellStart"/>
            <w:r>
              <w:rPr>
                <w:sz w:val="28"/>
              </w:rPr>
              <w:t>РиВ</w:t>
            </w:r>
            <w:proofErr w:type="spellEnd"/>
            <w:r>
              <w:rPr>
                <w:sz w:val="28"/>
              </w:rPr>
              <w:t xml:space="preserve"> АСУТП   </w:t>
            </w:r>
          </w:p>
        </w:tc>
      </w:tr>
      <w:tr w:rsidR="001A643B" w14:paraId="64085AC7" w14:textId="77777777">
        <w:trPr>
          <w:trHeight w:val="468"/>
        </w:trPr>
        <w:tc>
          <w:tcPr>
            <w:tcW w:w="3594" w:type="dxa"/>
            <w:vAlign w:val="center"/>
          </w:tcPr>
          <w:p w14:paraId="4BDD8D1C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D7B496F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DBCEE22" w14:textId="77777777" w:rsidR="001A643B" w:rsidRPr="00F45049" w:rsidRDefault="00E50E7F">
            <w:pPr>
              <w:tabs>
                <w:tab w:val="left" w:pos="5727"/>
              </w:tabs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__________</w:t>
            </w:r>
            <w:r w:rsidR="00F45049">
              <w:rPr>
                <w:sz w:val="28"/>
              </w:rPr>
              <w:t>Гусятинер Л.Б.</w:t>
            </w:r>
          </w:p>
        </w:tc>
      </w:tr>
      <w:tr w:rsidR="001A643B" w14:paraId="41467EA7" w14:textId="77777777">
        <w:tc>
          <w:tcPr>
            <w:tcW w:w="3594" w:type="dxa"/>
            <w:vAlign w:val="center"/>
          </w:tcPr>
          <w:p w14:paraId="2F8F68A0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BAD7DEB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9C47843" w14:textId="77777777" w:rsidR="001A643B" w:rsidRDefault="00E50E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</w:t>
            </w:r>
            <w:r w:rsidR="00F45049">
              <w:rPr>
                <w:sz w:val="28"/>
              </w:rPr>
              <w:t>08</w:t>
            </w:r>
            <w:r>
              <w:rPr>
                <w:sz w:val="28"/>
              </w:rPr>
              <w:t>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</w:t>
            </w:r>
            <w:r w:rsidR="00F45049">
              <w:rPr>
                <w:sz w:val="28"/>
              </w:rPr>
              <w:t>11</w:t>
            </w:r>
            <w:r>
              <w:rPr>
                <w:sz w:val="28"/>
              </w:rPr>
              <w:t>_______20</w:t>
            </w:r>
            <w:r w:rsidR="00F45049">
              <w:rPr>
                <w:sz w:val="28"/>
                <w:lang w:val="en-US"/>
              </w:rPr>
              <w:t>23</w:t>
            </w:r>
          </w:p>
        </w:tc>
      </w:tr>
      <w:tr w:rsidR="001A643B" w14:paraId="0E51F56F" w14:textId="77777777">
        <w:trPr>
          <w:trHeight w:hRule="exact" w:val="567"/>
        </w:trPr>
        <w:tc>
          <w:tcPr>
            <w:tcW w:w="3594" w:type="dxa"/>
            <w:vAlign w:val="center"/>
          </w:tcPr>
          <w:p w14:paraId="48759E1D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33FA962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C51EF31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1A643B" w14:paraId="56230C6C" w14:textId="77777777">
        <w:tc>
          <w:tcPr>
            <w:tcW w:w="3594" w:type="dxa"/>
            <w:vAlign w:val="center"/>
          </w:tcPr>
          <w:p w14:paraId="79415380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A2D4DD5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70FD9CB" w14:textId="77777777" w:rsidR="001A643B" w:rsidRDefault="00E50E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1A643B" w14:paraId="5BB05C6B" w14:textId="77777777">
        <w:tc>
          <w:tcPr>
            <w:tcW w:w="3594" w:type="dxa"/>
            <w:vAlign w:val="center"/>
          </w:tcPr>
          <w:p w14:paraId="19A0769C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BF2FD50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3ECBA34" w14:textId="77777777" w:rsidR="001A643B" w:rsidRDefault="00E50E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Вед. инженер </w:t>
            </w:r>
          </w:p>
        </w:tc>
      </w:tr>
      <w:tr w:rsidR="001A643B" w14:paraId="2AB60561" w14:textId="77777777">
        <w:trPr>
          <w:trHeight w:val="442"/>
        </w:trPr>
        <w:tc>
          <w:tcPr>
            <w:tcW w:w="3594" w:type="dxa"/>
            <w:vAlign w:val="center"/>
          </w:tcPr>
          <w:p w14:paraId="17D654B5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47C6372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2FFCF08" w14:textId="77777777" w:rsidR="001A643B" w:rsidRDefault="00E50E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</w:t>
            </w:r>
            <w:r w:rsidR="00F45049">
              <w:rPr>
                <w:sz w:val="28"/>
              </w:rPr>
              <w:t>Топчубаева А.С</w:t>
            </w:r>
          </w:p>
        </w:tc>
      </w:tr>
      <w:tr w:rsidR="001A643B" w14:paraId="2525D29F" w14:textId="77777777">
        <w:trPr>
          <w:trHeight w:val="439"/>
        </w:trPr>
        <w:tc>
          <w:tcPr>
            <w:tcW w:w="3594" w:type="dxa"/>
            <w:vAlign w:val="center"/>
          </w:tcPr>
          <w:p w14:paraId="23F918CF" w14:textId="77777777" w:rsidR="001A643B" w:rsidRDefault="001A643B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6397B04" w14:textId="77777777" w:rsidR="001A643B" w:rsidRDefault="001A643B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6311CAD" w14:textId="77777777" w:rsidR="001A643B" w:rsidRDefault="00E50E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</w:t>
            </w:r>
            <w:r w:rsidR="00F45049">
              <w:rPr>
                <w:sz w:val="28"/>
              </w:rPr>
              <w:t>08</w:t>
            </w:r>
            <w:r>
              <w:rPr>
                <w:sz w:val="28"/>
                <w:lang w:val="en-US"/>
              </w:rPr>
              <w:t>__</w:t>
            </w:r>
            <w:proofErr w:type="gramStart"/>
            <w:r>
              <w:rPr>
                <w:sz w:val="28"/>
                <w:lang w:val="en-US"/>
              </w:rPr>
              <w:t>_”_</w:t>
            </w:r>
            <w:proofErr w:type="gramEnd"/>
            <w:r>
              <w:rPr>
                <w:sz w:val="28"/>
                <w:lang w:val="en-US"/>
              </w:rPr>
              <w:t>_____</w:t>
            </w:r>
            <w:r w:rsidR="00F45049">
              <w:rPr>
                <w:sz w:val="28"/>
              </w:rPr>
              <w:t>11</w:t>
            </w:r>
            <w:r>
              <w:rPr>
                <w:sz w:val="28"/>
                <w:lang w:val="en-US"/>
              </w:rPr>
              <w:t>______20</w:t>
            </w:r>
            <w:r w:rsidR="00F45049">
              <w:rPr>
                <w:sz w:val="28"/>
                <w:lang w:val="en-US"/>
              </w:rPr>
              <w:t>23</w:t>
            </w:r>
          </w:p>
        </w:tc>
      </w:tr>
    </w:tbl>
    <w:p w14:paraId="370DD2F6" w14:textId="77777777" w:rsidR="001A643B" w:rsidRDefault="001A643B">
      <w:pPr>
        <w:rPr>
          <w:b/>
          <w:bCs/>
          <w:sz w:val="32"/>
          <w:szCs w:val="32"/>
        </w:rPr>
      </w:pPr>
    </w:p>
    <w:p w14:paraId="2862FFDC" w14:textId="77777777" w:rsidR="001A643B" w:rsidRDefault="001A643B">
      <w:pPr>
        <w:rPr>
          <w:b/>
          <w:bCs/>
          <w:sz w:val="32"/>
          <w:szCs w:val="32"/>
        </w:rPr>
        <w:sectPr w:rsidR="001A643B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78FE6240" w14:textId="77777777" w:rsidR="001A643B" w:rsidRDefault="001A643B">
      <w:pPr>
        <w:rPr>
          <w:b/>
          <w:bCs/>
          <w:sz w:val="32"/>
          <w:szCs w:val="32"/>
        </w:rPr>
      </w:pPr>
    </w:p>
    <w:p w14:paraId="520C2E74" w14:textId="77777777" w:rsidR="001A643B" w:rsidRDefault="00E50E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385F0610" w14:textId="77777777" w:rsidR="001A643B" w:rsidRDefault="00E50E7F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30785933" w14:textId="77777777" w:rsidR="001A643B" w:rsidRDefault="00E50E7F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D068B2" w:rsidRPr="00D068B2">
        <w:rPr>
          <w:sz w:val="28"/>
        </w:rPr>
        <w:t>А.В.00001-01 33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14:paraId="1402B4A6" w14:textId="77777777" w:rsidR="001A643B" w:rsidRDefault="001A643B">
      <w:pPr>
        <w:rPr>
          <w:b/>
          <w:bCs/>
          <w:caps/>
          <w:sz w:val="28"/>
          <w:szCs w:val="28"/>
        </w:rPr>
      </w:pPr>
    </w:p>
    <w:p w14:paraId="46D903D8" w14:textId="77777777" w:rsidR="001A643B" w:rsidRDefault="001A643B">
      <w:pPr>
        <w:rPr>
          <w:b/>
          <w:bCs/>
          <w:caps/>
          <w:sz w:val="28"/>
          <w:szCs w:val="28"/>
        </w:rPr>
      </w:pPr>
    </w:p>
    <w:p w14:paraId="0E755083" w14:textId="77777777" w:rsidR="001A643B" w:rsidRDefault="001A643B">
      <w:pPr>
        <w:rPr>
          <w:b/>
          <w:bCs/>
          <w:caps/>
          <w:sz w:val="28"/>
          <w:szCs w:val="28"/>
        </w:rPr>
      </w:pPr>
    </w:p>
    <w:p w14:paraId="459E594D" w14:textId="77777777" w:rsidR="001A643B" w:rsidRDefault="001A643B">
      <w:pPr>
        <w:rPr>
          <w:b/>
          <w:bCs/>
          <w:caps/>
          <w:sz w:val="28"/>
          <w:szCs w:val="28"/>
        </w:rPr>
      </w:pPr>
    </w:p>
    <w:p w14:paraId="66D4C326" w14:textId="77777777" w:rsidR="001A643B" w:rsidRDefault="001A643B">
      <w:pPr>
        <w:rPr>
          <w:b/>
          <w:bCs/>
          <w:caps/>
          <w:sz w:val="28"/>
          <w:szCs w:val="28"/>
        </w:rPr>
      </w:pPr>
    </w:p>
    <w:p w14:paraId="0B4F8364" w14:textId="77777777" w:rsidR="001A643B" w:rsidRDefault="001A643B">
      <w:pPr>
        <w:rPr>
          <w:b/>
          <w:bCs/>
          <w:caps/>
          <w:sz w:val="28"/>
          <w:szCs w:val="28"/>
        </w:rPr>
      </w:pPr>
    </w:p>
    <w:p w14:paraId="04704D1A" w14:textId="77777777" w:rsidR="001A643B" w:rsidRDefault="001A643B">
      <w:pPr>
        <w:rPr>
          <w:b/>
          <w:bCs/>
          <w:caps/>
          <w:sz w:val="28"/>
          <w:szCs w:val="28"/>
        </w:rPr>
      </w:pPr>
    </w:p>
    <w:p w14:paraId="634A93A4" w14:textId="77777777" w:rsidR="001A643B" w:rsidRDefault="001A643B">
      <w:pPr>
        <w:rPr>
          <w:b/>
          <w:bCs/>
          <w:caps/>
          <w:sz w:val="28"/>
          <w:szCs w:val="28"/>
        </w:rPr>
      </w:pPr>
    </w:p>
    <w:p w14:paraId="3F0EF96F" w14:textId="77777777" w:rsidR="001A643B" w:rsidRDefault="001A643B">
      <w:pPr>
        <w:rPr>
          <w:b/>
          <w:bCs/>
          <w:caps/>
          <w:sz w:val="28"/>
          <w:szCs w:val="28"/>
        </w:rPr>
      </w:pPr>
    </w:p>
    <w:p w14:paraId="3C83DEA8" w14:textId="77777777" w:rsidR="001A643B" w:rsidRDefault="001A643B">
      <w:pPr>
        <w:rPr>
          <w:b/>
          <w:bCs/>
          <w:caps/>
          <w:sz w:val="28"/>
          <w:szCs w:val="28"/>
        </w:rPr>
      </w:pPr>
    </w:p>
    <w:p w14:paraId="2A01A9E0" w14:textId="00AC4012" w:rsidR="00EF7E97" w:rsidRPr="00EF7E97" w:rsidRDefault="00EF7E97" w:rsidP="00EF7E97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учета и анализа данных </w:t>
      </w:r>
      <w:r w:rsidR="008E216A">
        <w:rPr>
          <w:b/>
          <w:bCs/>
          <w:caps/>
          <w:sz w:val="32"/>
        </w:rPr>
        <w:t xml:space="preserve">КЛИЕНТОВ банка </w:t>
      </w:r>
      <w:r>
        <w:rPr>
          <w:b/>
          <w:bCs/>
          <w:caps/>
          <w:sz w:val="32"/>
        </w:rPr>
        <w:t>«</w:t>
      </w:r>
      <w:r w:rsidR="008E216A">
        <w:rPr>
          <w:b/>
          <w:bCs/>
          <w:caps/>
          <w:sz w:val="32"/>
          <w:lang w:val="en-US"/>
        </w:rPr>
        <w:t>BANK</w:t>
      </w:r>
      <w:r>
        <w:rPr>
          <w:b/>
          <w:bCs/>
          <w:caps/>
          <w:sz w:val="32"/>
        </w:rPr>
        <w:t>»</w:t>
      </w:r>
    </w:p>
    <w:p w14:paraId="1CDEBDDC" w14:textId="77777777" w:rsidR="001A643B" w:rsidRDefault="001A643B">
      <w:pPr>
        <w:rPr>
          <w:b/>
          <w:bCs/>
          <w:caps/>
          <w:sz w:val="28"/>
          <w:szCs w:val="28"/>
        </w:rPr>
      </w:pPr>
    </w:p>
    <w:p w14:paraId="28265F57" w14:textId="77777777" w:rsidR="001A643B" w:rsidRDefault="001A643B" w:rsidP="00EF7E97">
      <w:pPr>
        <w:rPr>
          <w:b/>
          <w:bCs/>
          <w:caps/>
          <w:sz w:val="28"/>
          <w:szCs w:val="28"/>
        </w:rPr>
      </w:pPr>
    </w:p>
    <w:p w14:paraId="63244BD8" w14:textId="77777777" w:rsidR="001A643B" w:rsidRDefault="00D068B2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50CD3D6" wp14:editId="0827C0E4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713E" w14:textId="77777777" w:rsidR="001A643B" w:rsidRDefault="00E50E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1A529" w14:textId="77777777" w:rsidR="001A643B" w:rsidRDefault="00E50E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454A6" w14:textId="77777777" w:rsidR="001A643B" w:rsidRDefault="00E50E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666AE" w14:textId="77777777" w:rsidR="001A643B" w:rsidRDefault="00E50E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0328F" w14:textId="77777777" w:rsidR="001A643B" w:rsidRDefault="00E50E7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CD3D6"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17EE713E" w14:textId="77777777" w:rsidR="001A643B" w:rsidRDefault="00E50E7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5961A529" w14:textId="77777777" w:rsidR="001A643B" w:rsidRDefault="00E50E7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4B454A6" w14:textId="77777777" w:rsidR="001A643B" w:rsidRDefault="00E50E7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2DE666AE" w14:textId="77777777" w:rsidR="001A643B" w:rsidRDefault="00E50E7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9E0328F" w14:textId="77777777" w:rsidR="001A643B" w:rsidRDefault="00E50E7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0E7F">
        <w:rPr>
          <w:b/>
          <w:bCs/>
          <w:sz w:val="36"/>
        </w:rPr>
        <w:t>Руководство программиста</w:t>
      </w:r>
    </w:p>
    <w:p w14:paraId="027E8300" w14:textId="77777777" w:rsidR="001A643B" w:rsidRDefault="001A643B">
      <w:pPr>
        <w:jc w:val="center"/>
        <w:rPr>
          <w:b/>
          <w:bCs/>
          <w:sz w:val="36"/>
          <w:szCs w:val="36"/>
        </w:rPr>
      </w:pPr>
    </w:p>
    <w:p w14:paraId="4A744F32" w14:textId="77777777" w:rsidR="001A643B" w:rsidRDefault="00E50E7F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D068B2" w:rsidRPr="00D068B2">
        <w:rPr>
          <w:b/>
          <w:bCs/>
          <w:sz w:val="36"/>
        </w:rPr>
        <w:t>А.В.00001-01 33 01</w:t>
      </w:r>
      <w:r>
        <w:rPr>
          <w:b/>
          <w:bCs/>
          <w:caps/>
          <w:sz w:val="36"/>
        </w:rPr>
        <w:fldChar w:fldCharType="end"/>
      </w:r>
    </w:p>
    <w:p w14:paraId="6B0F13D8" w14:textId="77777777" w:rsidR="001A643B" w:rsidRDefault="001A643B">
      <w:pPr>
        <w:jc w:val="center"/>
        <w:rPr>
          <w:b/>
          <w:bCs/>
          <w:sz w:val="28"/>
          <w:szCs w:val="28"/>
        </w:rPr>
        <w:sectPr w:rsidR="001A643B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C793EC7" w14:textId="77777777" w:rsidR="001A643B" w:rsidRDefault="00E50E7F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118260646"/>
      <w:r>
        <w:rPr>
          <w:caps/>
          <w:sz w:val="32"/>
        </w:rPr>
        <w:lastRenderedPageBreak/>
        <w:t>Аннотация</w:t>
      </w:r>
      <w:bookmarkEnd w:id="2"/>
    </w:p>
    <w:p w14:paraId="126A3522" w14:textId="77777777" w:rsidR="001A643B" w:rsidRDefault="001A643B"/>
    <w:p w14:paraId="0F850EDB" w14:textId="77777777" w:rsidR="001A643B" w:rsidRDefault="001A643B"/>
    <w:p w14:paraId="7E978F31" w14:textId="77777777" w:rsidR="001A643B" w:rsidRDefault="001A643B"/>
    <w:p w14:paraId="175D4E61" w14:textId="29B1253F" w:rsidR="001A643B" w:rsidRPr="00CF676E" w:rsidRDefault="00E50E7F" w:rsidP="00CF676E">
      <w:pPr>
        <w:pStyle w:val="Standard"/>
        <w:spacing w:line="360" w:lineRule="auto"/>
        <w:ind w:firstLine="709"/>
        <w:jc w:val="both"/>
      </w:pPr>
      <w:r>
        <w:rPr>
          <w:sz w:val="28"/>
        </w:rPr>
        <w:t>В данном программном документе приведено руководство программиста по настройке и использованию программы «</w:t>
      </w:r>
      <w:r w:rsidR="008E216A">
        <w:rPr>
          <w:sz w:val="28"/>
          <w:lang w:val="en-US"/>
        </w:rPr>
        <w:t>Bank</w:t>
      </w:r>
      <w:r>
        <w:rPr>
          <w:sz w:val="28"/>
        </w:rPr>
        <w:t xml:space="preserve">», </w:t>
      </w:r>
      <w:r w:rsidR="00CF676E">
        <w:rPr>
          <w:sz w:val="28"/>
        </w:rPr>
        <w:t xml:space="preserve">предназначенной для учета </w:t>
      </w:r>
      <w:r w:rsidR="008E216A">
        <w:rPr>
          <w:sz w:val="28"/>
        </w:rPr>
        <w:t>клиентов</w:t>
      </w:r>
      <w:r w:rsidR="00CF676E">
        <w:rPr>
          <w:sz w:val="28"/>
        </w:rPr>
        <w:t xml:space="preserve"> в </w:t>
      </w:r>
      <w:r w:rsidR="008E216A">
        <w:rPr>
          <w:sz w:val="28"/>
        </w:rPr>
        <w:t>банке</w:t>
      </w:r>
      <w:r>
        <w:rPr>
          <w:sz w:val="28"/>
        </w:rPr>
        <w:t>.</w:t>
      </w:r>
    </w:p>
    <w:p w14:paraId="71949136" w14:textId="77777777" w:rsidR="001A643B" w:rsidRDefault="00E50E7F" w:rsidP="00CF676E">
      <w:pPr>
        <w:pStyle w:val="a9"/>
        <w:spacing w:line="360" w:lineRule="auto"/>
        <w:ind w:firstLine="709"/>
      </w:pPr>
      <w:r>
        <w:tab/>
        <w:t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  <w:r>
        <w:tab/>
      </w:r>
    </w:p>
    <w:p w14:paraId="6B93CABD" w14:textId="77777777" w:rsidR="001A643B" w:rsidRDefault="00E50E7F" w:rsidP="00CF67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>
        <w:rPr>
          <w:sz w:val="28"/>
        </w:rPr>
        <w:t>самовосстанавливаемости</w:t>
      </w:r>
      <w:proofErr w:type="spellEnd"/>
      <w:r>
        <w:rPr>
          <w:sz w:val="28"/>
        </w:rPr>
        <w:t xml:space="preserve"> программы и т.п.). </w:t>
      </w:r>
    </w:p>
    <w:p w14:paraId="1FD593E5" w14:textId="77777777" w:rsidR="001A643B" w:rsidRDefault="00E50E7F" w:rsidP="00CF676E">
      <w:pPr>
        <w:pStyle w:val="a9"/>
        <w:spacing w:line="360" w:lineRule="auto"/>
        <w:ind w:firstLine="709"/>
      </w:pPr>
      <w:r>
        <w:tab/>
        <w:t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14:paraId="5F978CEF" w14:textId="77777777" w:rsidR="001A643B" w:rsidRDefault="00E50E7F" w:rsidP="00CF676E">
      <w:pPr>
        <w:pStyle w:val="a9"/>
        <w:spacing w:line="360" w:lineRule="auto"/>
        <w:ind w:firstLine="709"/>
      </w:pPr>
      <w:r>
        <w:tab/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14:paraId="5406975F" w14:textId="69A0457A" w:rsidR="001A643B" w:rsidRDefault="00E50E7F" w:rsidP="00CF676E">
      <w:pPr>
        <w:spacing w:line="360" w:lineRule="auto"/>
        <w:ind w:firstLine="709"/>
        <w:jc w:val="both"/>
      </w:pPr>
      <w:r>
        <w:rPr>
          <w:sz w:val="28"/>
        </w:rPr>
        <w:t xml:space="preserve">Оформление программного документа «Руководство программиста» произведено по требованиям </w:t>
      </w:r>
      <w:r w:rsidR="008E216A">
        <w:rPr>
          <w:sz w:val="28"/>
        </w:rPr>
        <w:t>ЕСПД (</w:t>
      </w:r>
      <w:r>
        <w:rPr>
          <w:sz w:val="28"/>
        </w:rPr>
        <w:t xml:space="preserve">ГОСТ </w:t>
      </w:r>
      <w:proofErr w:type="gramStart"/>
      <w:r>
        <w:rPr>
          <w:sz w:val="28"/>
        </w:rPr>
        <w:t>19.101-77</w:t>
      </w:r>
      <w:proofErr w:type="gramEnd"/>
      <w:r>
        <w:rPr>
          <w:sz w:val="28"/>
        </w:rPr>
        <w:t xml:space="preserve"> </w:t>
      </w:r>
      <w:r>
        <w:rPr>
          <w:rStyle w:val="ac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c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c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c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c"/>
          <w:sz w:val="28"/>
        </w:rPr>
        <w:footnoteReference w:customMarkFollows="1" w:id="5"/>
        <w:t>5)</w:t>
      </w:r>
      <w:r>
        <w:rPr>
          <w:sz w:val="28"/>
        </w:rPr>
        <w:t xml:space="preserve">, ГОСТ 19.504-79* </w:t>
      </w:r>
      <w:r>
        <w:rPr>
          <w:rStyle w:val="ac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c"/>
          <w:sz w:val="28"/>
        </w:rPr>
        <w:footnoteReference w:customMarkFollows="1" w:id="7"/>
        <w:t>7)</w:t>
      </w:r>
      <w:r>
        <w:rPr>
          <w:sz w:val="28"/>
        </w:rPr>
        <w:t>).</w:t>
      </w:r>
    </w:p>
    <w:p w14:paraId="1BE9FC98" w14:textId="77777777" w:rsidR="001A643B" w:rsidRDefault="00E50E7F" w:rsidP="00CF676E">
      <w:pPr>
        <w:pStyle w:val="1"/>
        <w:numPr>
          <w:ilvl w:val="0"/>
          <w:numId w:val="0"/>
        </w:numPr>
        <w:spacing w:line="360" w:lineRule="auto"/>
        <w:ind w:firstLine="709"/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118260647"/>
      <w:r>
        <w:rPr>
          <w:caps/>
          <w:sz w:val="32"/>
        </w:rPr>
        <w:lastRenderedPageBreak/>
        <w:t>Содержание</w:t>
      </w:r>
      <w:bookmarkEnd w:id="3"/>
    </w:p>
    <w:p w14:paraId="7A8C07F7" w14:textId="77777777" w:rsidR="001A643B" w:rsidRDefault="001A643B">
      <w:pPr>
        <w:rPr>
          <w:b/>
          <w:bCs/>
        </w:rPr>
      </w:pPr>
    </w:p>
    <w:p w14:paraId="691A8A23" w14:textId="77777777" w:rsidR="001A643B" w:rsidRDefault="001A643B">
      <w:pPr>
        <w:rPr>
          <w:b/>
          <w:bCs/>
        </w:rPr>
      </w:pPr>
    </w:p>
    <w:p w14:paraId="3A3240D9" w14:textId="77777777" w:rsidR="001A643B" w:rsidRDefault="001A643B">
      <w:pPr>
        <w:rPr>
          <w:bCs/>
        </w:rPr>
      </w:pPr>
    </w:p>
    <w:p w14:paraId="34EEA065" w14:textId="77777777" w:rsidR="001A643B" w:rsidRDefault="00E50E7F">
      <w:pPr>
        <w:pStyle w:val="10"/>
        <w:rPr>
          <w:rStyle w:val="ad"/>
          <w:noProof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18260646" w:history="1">
        <w:r>
          <w:rPr>
            <w:rStyle w:val="ad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8C1B2F" w14:textId="77777777" w:rsidR="001A643B" w:rsidRDefault="001A643B">
      <w:pPr>
        <w:rPr>
          <w:noProof/>
        </w:rPr>
      </w:pPr>
    </w:p>
    <w:p w14:paraId="36FBA168" w14:textId="77777777" w:rsidR="001A643B" w:rsidRDefault="00000000">
      <w:pPr>
        <w:pStyle w:val="10"/>
        <w:rPr>
          <w:rStyle w:val="ad"/>
          <w:noProof/>
        </w:rPr>
      </w:pPr>
      <w:hyperlink w:anchor="_Toc118260647" w:history="1">
        <w:r w:rsidR="00E50E7F">
          <w:rPr>
            <w:rStyle w:val="ad"/>
            <w:noProof/>
          </w:rPr>
          <w:t>Содержание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_Toc118260647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3</w:t>
        </w:r>
        <w:r w:rsidR="00E50E7F">
          <w:rPr>
            <w:noProof/>
            <w:webHidden/>
          </w:rPr>
          <w:fldChar w:fldCharType="end"/>
        </w:r>
      </w:hyperlink>
    </w:p>
    <w:p w14:paraId="6E6BE99F" w14:textId="77777777" w:rsidR="001A643B" w:rsidRDefault="001A643B">
      <w:pPr>
        <w:rPr>
          <w:noProof/>
        </w:rPr>
      </w:pPr>
    </w:p>
    <w:p w14:paraId="3CEE669B" w14:textId="77777777" w:rsidR="001A643B" w:rsidRDefault="00000000">
      <w:pPr>
        <w:pStyle w:val="10"/>
        <w:rPr>
          <w:noProof/>
          <w:sz w:val="24"/>
        </w:rPr>
      </w:pPr>
      <w:hyperlink w:anchor="_Toc118260648" w:history="1">
        <w:r w:rsidR="00E50E7F">
          <w:rPr>
            <w:rStyle w:val="ad"/>
            <w:noProof/>
          </w:rPr>
          <w:t>1. Назначение и условия применения программы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_Toc118260648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5</w:t>
        </w:r>
        <w:r w:rsidR="00E50E7F">
          <w:rPr>
            <w:noProof/>
            <w:webHidden/>
          </w:rPr>
          <w:fldChar w:fldCharType="end"/>
        </w:r>
      </w:hyperlink>
    </w:p>
    <w:p w14:paraId="20E32D3D" w14:textId="77777777" w:rsidR="001A643B" w:rsidRDefault="00000000">
      <w:pPr>
        <w:pStyle w:val="20"/>
        <w:rPr>
          <w:noProof/>
          <w:sz w:val="24"/>
        </w:rPr>
      </w:pPr>
      <w:hyperlink w:anchor="_Toc118260649" w:history="1">
        <w:r w:rsidR="00E50E7F">
          <w:rPr>
            <w:rStyle w:val="ad"/>
            <w:bCs/>
            <w:noProof/>
            <w:sz w:val="32"/>
          </w:rPr>
          <w:t>1.1. Назначение программы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_Toc118260649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5</w:t>
        </w:r>
        <w:r w:rsidR="00E50E7F">
          <w:rPr>
            <w:noProof/>
            <w:webHidden/>
          </w:rPr>
          <w:fldChar w:fldCharType="end"/>
        </w:r>
      </w:hyperlink>
    </w:p>
    <w:p w14:paraId="464B4A56" w14:textId="77777777" w:rsidR="001A643B" w:rsidRDefault="00000000">
      <w:pPr>
        <w:pStyle w:val="20"/>
        <w:rPr>
          <w:noProof/>
          <w:sz w:val="24"/>
        </w:rPr>
      </w:pPr>
      <w:hyperlink w:anchor="_Toc118260650" w:history="1">
        <w:r w:rsidR="00E50E7F">
          <w:rPr>
            <w:rStyle w:val="ad"/>
            <w:bCs/>
            <w:noProof/>
            <w:sz w:val="32"/>
          </w:rPr>
          <w:t>1.2. Функции, выполняемые программой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_Toc118260650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5</w:t>
        </w:r>
        <w:r w:rsidR="00E50E7F">
          <w:rPr>
            <w:noProof/>
            <w:webHidden/>
          </w:rPr>
          <w:fldChar w:fldCharType="end"/>
        </w:r>
      </w:hyperlink>
    </w:p>
    <w:p w14:paraId="516FA287" w14:textId="77777777" w:rsidR="001A643B" w:rsidRDefault="00000000">
      <w:pPr>
        <w:pStyle w:val="20"/>
        <w:rPr>
          <w:noProof/>
          <w:sz w:val="24"/>
        </w:rPr>
      </w:pPr>
      <w:hyperlink w:anchor="_Toc118260651" w:history="1">
        <w:r w:rsidR="00E50E7F">
          <w:rPr>
            <w:rStyle w:val="ad"/>
            <w:bCs/>
            <w:noProof/>
            <w:sz w:val="32"/>
          </w:rPr>
          <w:t>1.3. Условия, необходимые для выполнения программы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_Toc118260651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5</w:t>
        </w:r>
        <w:r w:rsidR="00E50E7F">
          <w:rPr>
            <w:noProof/>
            <w:webHidden/>
          </w:rPr>
          <w:fldChar w:fldCharType="end"/>
        </w:r>
      </w:hyperlink>
    </w:p>
    <w:p w14:paraId="42BAF45A" w14:textId="77777777" w:rsidR="001A643B" w:rsidRDefault="00000000">
      <w:pPr>
        <w:pStyle w:val="30"/>
        <w:rPr>
          <w:noProof/>
          <w:sz w:val="24"/>
        </w:rPr>
      </w:pPr>
      <w:hyperlink w:anchor="_Toc118260652" w:history="1">
        <w:r w:rsidR="00E50E7F">
          <w:rPr>
            <w:rStyle w:val="ad"/>
            <w:noProof/>
            <w:szCs w:val="36"/>
          </w:rPr>
          <w:t>1.3.1. Объем оперативной памяти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_Toc118260652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5</w:t>
        </w:r>
        <w:r w:rsidR="00E50E7F">
          <w:rPr>
            <w:noProof/>
            <w:webHidden/>
          </w:rPr>
          <w:fldChar w:fldCharType="end"/>
        </w:r>
      </w:hyperlink>
    </w:p>
    <w:p w14:paraId="193CFC56" w14:textId="77777777" w:rsidR="001A643B" w:rsidRDefault="00000000">
      <w:pPr>
        <w:pStyle w:val="30"/>
        <w:rPr>
          <w:noProof/>
          <w:sz w:val="24"/>
        </w:rPr>
      </w:pPr>
      <w:hyperlink w:anchor="_Toc118260653" w:history="1">
        <w:r w:rsidR="00E50E7F">
          <w:rPr>
            <w:rStyle w:val="ad"/>
            <w:noProof/>
            <w:szCs w:val="36"/>
          </w:rPr>
          <w:t>1.3.2. Требования к составу периферийных устройств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_Toc118260653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6</w:t>
        </w:r>
        <w:r w:rsidR="00E50E7F">
          <w:rPr>
            <w:noProof/>
            <w:webHidden/>
          </w:rPr>
          <w:fldChar w:fldCharType="end"/>
        </w:r>
      </w:hyperlink>
    </w:p>
    <w:p w14:paraId="53A92856" w14:textId="77777777" w:rsidR="001A643B" w:rsidRDefault="00000000">
      <w:pPr>
        <w:pStyle w:val="30"/>
        <w:rPr>
          <w:noProof/>
          <w:sz w:val="24"/>
        </w:rPr>
      </w:pPr>
      <w:hyperlink w:anchor="_Toc118260654" w:history="1">
        <w:r w:rsidR="00E50E7F">
          <w:rPr>
            <w:rStyle w:val="ad"/>
            <w:noProof/>
            <w:szCs w:val="36"/>
          </w:rPr>
          <w:t>1.3.3. Требования к параметрам периферийных устройств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_Toc118260654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6</w:t>
        </w:r>
        <w:r w:rsidR="00E50E7F">
          <w:rPr>
            <w:noProof/>
            <w:webHidden/>
          </w:rPr>
          <w:fldChar w:fldCharType="end"/>
        </w:r>
      </w:hyperlink>
    </w:p>
    <w:p w14:paraId="1B7D54D2" w14:textId="77777777" w:rsidR="001A643B" w:rsidRDefault="00000000">
      <w:pPr>
        <w:pStyle w:val="30"/>
        <w:rPr>
          <w:noProof/>
          <w:sz w:val="24"/>
        </w:rPr>
      </w:pPr>
      <w:hyperlink w:anchor="_Toc118260655" w:history="1">
        <w:r w:rsidR="00E50E7F">
          <w:rPr>
            <w:rStyle w:val="ad"/>
            <w:noProof/>
            <w:szCs w:val="36"/>
          </w:rPr>
          <w:t>1.3.4. Требования к программному обеспечению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_Toc118260655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6</w:t>
        </w:r>
        <w:r w:rsidR="00E50E7F">
          <w:rPr>
            <w:noProof/>
            <w:webHidden/>
          </w:rPr>
          <w:fldChar w:fldCharType="end"/>
        </w:r>
      </w:hyperlink>
    </w:p>
    <w:p w14:paraId="322BAD25" w14:textId="77777777" w:rsidR="001A643B" w:rsidRDefault="00000000">
      <w:pPr>
        <w:pStyle w:val="30"/>
        <w:rPr>
          <w:rStyle w:val="ad"/>
          <w:noProof/>
        </w:rPr>
      </w:pPr>
      <w:hyperlink w:anchor="_Toc118260656" w:history="1">
        <w:r w:rsidR="00E50E7F">
          <w:rPr>
            <w:rStyle w:val="ad"/>
            <w:noProof/>
            <w:szCs w:val="36"/>
          </w:rPr>
          <w:t>1.3.5. Требования к персоналу (программисту)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_Toc118260656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6</w:t>
        </w:r>
        <w:r w:rsidR="00E50E7F">
          <w:rPr>
            <w:noProof/>
            <w:webHidden/>
          </w:rPr>
          <w:fldChar w:fldCharType="end"/>
        </w:r>
      </w:hyperlink>
    </w:p>
    <w:p w14:paraId="509E2867" w14:textId="77777777" w:rsidR="001A643B" w:rsidRDefault="001A643B">
      <w:pPr>
        <w:rPr>
          <w:noProof/>
        </w:rPr>
      </w:pPr>
    </w:p>
    <w:p w14:paraId="5E80C797" w14:textId="77777777" w:rsidR="001A643B" w:rsidRDefault="00000000">
      <w:pPr>
        <w:pStyle w:val="10"/>
        <w:rPr>
          <w:noProof/>
          <w:sz w:val="24"/>
        </w:rPr>
      </w:pPr>
      <w:hyperlink w:anchor="_Toc118260657" w:history="1">
        <w:r w:rsidR="00E50E7F">
          <w:rPr>
            <w:rStyle w:val="ad"/>
            <w:noProof/>
          </w:rPr>
          <w:t>2. 2. Характеристика программы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_Toc118260657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7</w:t>
        </w:r>
        <w:r w:rsidR="00E50E7F">
          <w:rPr>
            <w:noProof/>
            <w:webHidden/>
          </w:rPr>
          <w:fldChar w:fldCharType="end"/>
        </w:r>
      </w:hyperlink>
    </w:p>
    <w:p w14:paraId="0D75D356" w14:textId="77777777" w:rsidR="001A643B" w:rsidRDefault="00000000">
      <w:pPr>
        <w:pStyle w:val="20"/>
        <w:rPr>
          <w:noProof/>
          <w:sz w:val="24"/>
        </w:rPr>
      </w:pPr>
      <w:hyperlink w:anchor="_Toc118260658" w:history="1">
        <w:r w:rsidR="00E50E7F">
          <w:rPr>
            <w:rStyle w:val="ad"/>
            <w:bCs/>
            <w:noProof/>
            <w:sz w:val="32"/>
          </w:rPr>
          <w:t>2.1. Описание основных характеристик программы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_Toc118260658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7</w:t>
        </w:r>
        <w:r w:rsidR="00E50E7F">
          <w:rPr>
            <w:noProof/>
            <w:webHidden/>
          </w:rPr>
          <w:fldChar w:fldCharType="end"/>
        </w:r>
      </w:hyperlink>
    </w:p>
    <w:p w14:paraId="7C3937CC" w14:textId="77777777" w:rsidR="001A643B" w:rsidRDefault="00000000">
      <w:pPr>
        <w:pStyle w:val="30"/>
        <w:rPr>
          <w:noProof/>
          <w:sz w:val="24"/>
        </w:rPr>
      </w:pPr>
      <w:hyperlink w:anchor="_Toc118260659" w:history="1">
        <w:r w:rsidR="00E50E7F">
          <w:rPr>
            <w:rStyle w:val="ad"/>
            <w:noProof/>
            <w:szCs w:val="36"/>
          </w:rPr>
          <w:t>2.1.1. Режим работы программы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_Toc118260659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7</w:t>
        </w:r>
        <w:r w:rsidR="00E50E7F">
          <w:rPr>
            <w:noProof/>
            <w:webHidden/>
          </w:rPr>
          <w:fldChar w:fldCharType="end"/>
        </w:r>
      </w:hyperlink>
    </w:p>
    <w:p w14:paraId="3A1E77BC" w14:textId="77777777" w:rsidR="001A643B" w:rsidRDefault="00000000">
      <w:pPr>
        <w:pStyle w:val="30"/>
        <w:rPr>
          <w:noProof/>
          <w:sz w:val="24"/>
        </w:rPr>
      </w:pPr>
      <w:hyperlink w:anchor="_Toc118260660" w:history="1">
        <w:r w:rsidR="00E50E7F">
          <w:rPr>
            <w:rStyle w:val="ad"/>
            <w:noProof/>
            <w:szCs w:val="36"/>
          </w:rPr>
          <w:t>2.1.2. Средства контроля правильности выполнения программы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_Toc118260660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7</w:t>
        </w:r>
        <w:r w:rsidR="00E50E7F">
          <w:rPr>
            <w:noProof/>
            <w:webHidden/>
          </w:rPr>
          <w:fldChar w:fldCharType="end"/>
        </w:r>
      </w:hyperlink>
    </w:p>
    <w:p w14:paraId="3DE42D0E" w14:textId="77777777" w:rsidR="001A643B" w:rsidRDefault="00000000">
      <w:pPr>
        <w:pStyle w:val="20"/>
        <w:rPr>
          <w:noProof/>
          <w:sz w:val="24"/>
        </w:rPr>
      </w:pPr>
      <w:hyperlink w:anchor="_Toc118260661" w:history="1">
        <w:r w:rsidR="00E50E7F">
          <w:rPr>
            <w:rStyle w:val="ad"/>
            <w:bCs/>
            <w:noProof/>
            <w:sz w:val="32"/>
          </w:rPr>
          <w:t>2.2. Описание основных особенностей программы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_Toc118260661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7</w:t>
        </w:r>
        <w:r w:rsidR="00E50E7F">
          <w:rPr>
            <w:noProof/>
            <w:webHidden/>
          </w:rPr>
          <w:fldChar w:fldCharType="end"/>
        </w:r>
      </w:hyperlink>
    </w:p>
    <w:p w14:paraId="75A1500B" w14:textId="77777777" w:rsidR="001A643B" w:rsidRDefault="00000000">
      <w:pPr>
        <w:pStyle w:val="30"/>
        <w:rPr>
          <w:rStyle w:val="ad"/>
          <w:noProof/>
        </w:rPr>
      </w:pPr>
      <w:hyperlink w:anchor="_Toc118260662" w:history="1">
        <w:r w:rsidR="00E50E7F">
          <w:rPr>
            <w:rStyle w:val="ad"/>
            <w:noProof/>
            <w:szCs w:val="36"/>
          </w:rPr>
          <w:t>2.2.1. Самовосстанавливаемость программы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_Toc118260662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8</w:t>
        </w:r>
        <w:r w:rsidR="00E50E7F">
          <w:rPr>
            <w:noProof/>
            <w:webHidden/>
          </w:rPr>
          <w:fldChar w:fldCharType="end"/>
        </w:r>
      </w:hyperlink>
    </w:p>
    <w:p w14:paraId="4888ADA8" w14:textId="77777777" w:rsidR="001A643B" w:rsidRDefault="001A643B">
      <w:pPr>
        <w:rPr>
          <w:noProof/>
        </w:rPr>
      </w:pPr>
    </w:p>
    <w:p w14:paraId="3E7AE305" w14:textId="77777777" w:rsidR="001A643B" w:rsidRDefault="00000000">
      <w:pPr>
        <w:pStyle w:val="10"/>
        <w:rPr>
          <w:noProof/>
          <w:sz w:val="24"/>
        </w:rPr>
      </w:pPr>
      <w:hyperlink w:anchor="_Toc118260663" w:history="1">
        <w:r w:rsidR="00E50E7F">
          <w:rPr>
            <w:rStyle w:val="ad"/>
            <w:noProof/>
          </w:rPr>
          <w:t>3. Обращение к программе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_Toc118260663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8</w:t>
        </w:r>
        <w:r w:rsidR="00E50E7F">
          <w:rPr>
            <w:noProof/>
            <w:webHidden/>
          </w:rPr>
          <w:fldChar w:fldCharType="end"/>
        </w:r>
      </w:hyperlink>
    </w:p>
    <w:p w14:paraId="0B63FA41" w14:textId="77777777" w:rsidR="001A643B" w:rsidRDefault="00000000">
      <w:pPr>
        <w:pStyle w:val="20"/>
        <w:rPr>
          <w:noProof/>
          <w:sz w:val="24"/>
        </w:rPr>
      </w:pPr>
      <w:hyperlink w:anchor="_Toc118260664" w:history="1">
        <w:r w:rsidR="00E50E7F">
          <w:rPr>
            <w:rStyle w:val="ad"/>
            <w:bCs/>
            <w:noProof/>
            <w:sz w:val="32"/>
          </w:rPr>
          <w:t>3.1. Загрузка и запуск программы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_Toc118260664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8</w:t>
        </w:r>
        <w:r w:rsidR="00E50E7F">
          <w:rPr>
            <w:noProof/>
            <w:webHidden/>
          </w:rPr>
          <w:fldChar w:fldCharType="end"/>
        </w:r>
      </w:hyperlink>
    </w:p>
    <w:p w14:paraId="15845560" w14:textId="77777777" w:rsidR="001A643B" w:rsidRDefault="00000000">
      <w:pPr>
        <w:pStyle w:val="20"/>
        <w:rPr>
          <w:noProof/>
          <w:sz w:val="24"/>
        </w:rPr>
      </w:pPr>
      <w:hyperlink w:anchor="_Toc118260665" w:history="1">
        <w:r w:rsidR="00E50E7F">
          <w:rPr>
            <w:rStyle w:val="ad"/>
            <w:bCs/>
            <w:noProof/>
            <w:sz w:val="32"/>
          </w:rPr>
          <w:t>3.2. Выполнение программы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_Toc118260665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8</w:t>
        </w:r>
        <w:r w:rsidR="00E50E7F">
          <w:rPr>
            <w:noProof/>
            <w:webHidden/>
          </w:rPr>
          <w:fldChar w:fldCharType="end"/>
        </w:r>
      </w:hyperlink>
    </w:p>
    <w:p w14:paraId="10CBFB7A" w14:textId="77777777" w:rsidR="001A643B" w:rsidRDefault="00000000">
      <w:pPr>
        <w:pStyle w:val="30"/>
        <w:rPr>
          <w:noProof/>
          <w:sz w:val="24"/>
        </w:rPr>
      </w:pPr>
      <w:hyperlink w:anchor="_Toc118260666" w:history="1">
        <w:r w:rsidR="00E50E7F">
          <w:rPr>
            <w:rStyle w:val="ad"/>
            <w:noProof/>
            <w:szCs w:val="36"/>
          </w:rPr>
          <w:t>3.2.1. Выполнение функции (такой-то)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_Toc118260666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9</w:t>
        </w:r>
        <w:r w:rsidR="00E50E7F">
          <w:rPr>
            <w:noProof/>
            <w:webHidden/>
          </w:rPr>
          <w:fldChar w:fldCharType="end"/>
        </w:r>
      </w:hyperlink>
    </w:p>
    <w:p w14:paraId="7C7B2240" w14:textId="77777777" w:rsidR="001A643B" w:rsidRDefault="00000000">
      <w:pPr>
        <w:pStyle w:val="30"/>
        <w:rPr>
          <w:noProof/>
          <w:sz w:val="24"/>
        </w:rPr>
      </w:pPr>
      <w:hyperlink w:anchor="_Toc118260667" w:history="1">
        <w:r w:rsidR="00E50E7F">
          <w:rPr>
            <w:rStyle w:val="ad"/>
            <w:noProof/>
            <w:szCs w:val="36"/>
          </w:rPr>
          <w:t>3.2.2. Выполнение функции (этакой)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_Toc118260667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9</w:t>
        </w:r>
        <w:r w:rsidR="00E50E7F">
          <w:rPr>
            <w:noProof/>
            <w:webHidden/>
          </w:rPr>
          <w:fldChar w:fldCharType="end"/>
        </w:r>
      </w:hyperlink>
    </w:p>
    <w:p w14:paraId="1ADDF487" w14:textId="77777777" w:rsidR="001A643B" w:rsidRDefault="00000000">
      <w:pPr>
        <w:pStyle w:val="20"/>
        <w:rPr>
          <w:rStyle w:val="ad"/>
          <w:noProof/>
        </w:rPr>
      </w:pPr>
      <w:hyperlink w:anchor="_Toc118260668" w:history="1">
        <w:r w:rsidR="00E50E7F">
          <w:rPr>
            <w:rStyle w:val="ad"/>
            <w:bCs/>
            <w:noProof/>
            <w:sz w:val="32"/>
          </w:rPr>
          <w:t>3.3. Завершение работы программы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_Toc118260668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9</w:t>
        </w:r>
        <w:r w:rsidR="00E50E7F">
          <w:rPr>
            <w:noProof/>
            <w:webHidden/>
          </w:rPr>
          <w:fldChar w:fldCharType="end"/>
        </w:r>
      </w:hyperlink>
    </w:p>
    <w:p w14:paraId="4FFA9B82" w14:textId="77777777" w:rsidR="001A643B" w:rsidRDefault="001A643B">
      <w:pPr>
        <w:rPr>
          <w:noProof/>
        </w:rPr>
      </w:pPr>
    </w:p>
    <w:p w14:paraId="5C2CBA78" w14:textId="77777777" w:rsidR="001A643B" w:rsidRDefault="00000000">
      <w:pPr>
        <w:pStyle w:val="10"/>
        <w:rPr>
          <w:noProof/>
          <w:sz w:val="24"/>
        </w:rPr>
      </w:pPr>
      <w:hyperlink w:anchor="_Toc118260669" w:history="1">
        <w:r w:rsidR="00E50E7F">
          <w:rPr>
            <w:rStyle w:val="ad"/>
            <w:noProof/>
          </w:rPr>
          <w:t>4. Входные и выходные данные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_Toc118260669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9</w:t>
        </w:r>
        <w:r w:rsidR="00E50E7F">
          <w:rPr>
            <w:noProof/>
            <w:webHidden/>
          </w:rPr>
          <w:fldChar w:fldCharType="end"/>
        </w:r>
      </w:hyperlink>
    </w:p>
    <w:p w14:paraId="3AFA6B2E" w14:textId="77777777" w:rsidR="001A643B" w:rsidRDefault="00000000">
      <w:pPr>
        <w:pStyle w:val="20"/>
        <w:rPr>
          <w:noProof/>
          <w:sz w:val="24"/>
        </w:rPr>
      </w:pPr>
      <w:hyperlink w:anchor="_Toc118260670" w:history="1">
        <w:r w:rsidR="00E50E7F">
          <w:rPr>
            <w:rStyle w:val="ad"/>
            <w:bCs/>
            <w:noProof/>
            <w:sz w:val="32"/>
          </w:rPr>
          <w:t>4.1. Организация используемой входной информации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_Toc118260670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9</w:t>
        </w:r>
        <w:r w:rsidR="00E50E7F">
          <w:rPr>
            <w:noProof/>
            <w:webHidden/>
          </w:rPr>
          <w:fldChar w:fldCharType="end"/>
        </w:r>
      </w:hyperlink>
    </w:p>
    <w:p w14:paraId="33EE9888" w14:textId="77777777" w:rsidR="001A643B" w:rsidRDefault="00000000">
      <w:pPr>
        <w:pStyle w:val="20"/>
        <w:rPr>
          <w:rStyle w:val="ad"/>
          <w:noProof/>
        </w:rPr>
      </w:pPr>
      <w:hyperlink w:anchor="_Toc118260671" w:history="1">
        <w:r w:rsidR="00E50E7F">
          <w:rPr>
            <w:rStyle w:val="ad"/>
            <w:bCs/>
            <w:noProof/>
            <w:sz w:val="32"/>
          </w:rPr>
          <w:t>4.2. Организация используемой выходной информации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_Toc118260671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9</w:t>
        </w:r>
        <w:r w:rsidR="00E50E7F">
          <w:rPr>
            <w:noProof/>
            <w:webHidden/>
          </w:rPr>
          <w:fldChar w:fldCharType="end"/>
        </w:r>
      </w:hyperlink>
    </w:p>
    <w:p w14:paraId="635E648F" w14:textId="77777777" w:rsidR="001A643B" w:rsidRDefault="001A643B">
      <w:pPr>
        <w:rPr>
          <w:noProof/>
        </w:rPr>
      </w:pPr>
    </w:p>
    <w:p w14:paraId="3744A2E8" w14:textId="77777777" w:rsidR="001A643B" w:rsidRDefault="00000000">
      <w:pPr>
        <w:pStyle w:val="10"/>
        <w:rPr>
          <w:noProof/>
          <w:sz w:val="24"/>
        </w:rPr>
      </w:pPr>
      <w:hyperlink w:anchor="_Toc118260672" w:history="1">
        <w:r w:rsidR="00E50E7F">
          <w:rPr>
            <w:rStyle w:val="ad"/>
            <w:noProof/>
          </w:rPr>
          <w:t>5. Сообщения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_Toc118260672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10</w:t>
        </w:r>
        <w:r w:rsidR="00E50E7F">
          <w:rPr>
            <w:noProof/>
            <w:webHidden/>
          </w:rPr>
          <w:fldChar w:fldCharType="end"/>
        </w:r>
      </w:hyperlink>
    </w:p>
    <w:p w14:paraId="5F2A79C4" w14:textId="77777777" w:rsidR="001A643B" w:rsidRDefault="00000000">
      <w:pPr>
        <w:pStyle w:val="20"/>
        <w:rPr>
          <w:noProof/>
          <w:sz w:val="24"/>
        </w:rPr>
      </w:pPr>
      <w:hyperlink w:anchor="_Toc118260673" w:history="1">
        <w:r w:rsidR="00E50E7F">
          <w:rPr>
            <w:rStyle w:val="ad"/>
            <w:bCs/>
            <w:noProof/>
            <w:sz w:val="32"/>
          </w:rPr>
          <w:t xml:space="preserve">5.1. Сообщение 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_Toc118260673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10</w:t>
        </w:r>
        <w:r w:rsidR="00E50E7F">
          <w:rPr>
            <w:noProof/>
            <w:webHidden/>
          </w:rPr>
          <w:fldChar w:fldCharType="end"/>
        </w:r>
      </w:hyperlink>
    </w:p>
    <w:p w14:paraId="7B8E4C16" w14:textId="77777777" w:rsidR="001A643B" w:rsidRDefault="00000000">
      <w:pPr>
        <w:pStyle w:val="20"/>
        <w:rPr>
          <w:rStyle w:val="ad"/>
          <w:noProof/>
        </w:rPr>
      </w:pPr>
      <w:hyperlink w:anchor="_Toc118260674" w:history="1">
        <w:r w:rsidR="00E50E7F">
          <w:rPr>
            <w:rStyle w:val="ad"/>
            <w:bCs/>
            <w:noProof/>
            <w:sz w:val="32"/>
          </w:rPr>
          <w:t xml:space="preserve">5.2. Сообщение 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_Toc118260674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10</w:t>
        </w:r>
        <w:r w:rsidR="00E50E7F">
          <w:rPr>
            <w:noProof/>
            <w:webHidden/>
          </w:rPr>
          <w:fldChar w:fldCharType="end"/>
        </w:r>
      </w:hyperlink>
    </w:p>
    <w:p w14:paraId="1D09D9D0" w14:textId="77777777" w:rsidR="001A643B" w:rsidRDefault="001A643B">
      <w:pPr>
        <w:rPr>
          <w:noProof/>
        </w:rPr>
      </w:pPr>
    </w:p>
    <w:p w14:paraId="1DF5B0BE" w14:textId="77777777" w:rsidR="001A643B" w:rsidRDefault="00000000">
      <w:pPr>
        <w:pStyle w:val="10"/>
        <w:rPr>
          <w:noProof/>
          <w:sz w:val="24"/>
        </w:rPr>
      </w:pPr>
      <w:hyperlink w:anchor="_Toc118260675" w:history="1">
        <w:r w:rsidR="00E50E7F">
          <w:rPr>
            <w:rStyle w:val="ad"/>
            <w:noProof/>
          </w:rPr>
          <w:t>Лист регистрации изменений</w:t>
        </w:r>
        <w:r w:rsidR="00E50E7F">
          <w:rPr>
            <w:noProof/>
            <w:webHidden/>
          </w:rPr>
          <w:tab/>
        </w:r>
        <w:r w:rsidR="00E50E7F">
          <w:rPr>
            <w:noProof/>
            <w:webHidden/>
          </w:rPr>
          <w:fldChar w:fldCharType="begin"/>
        </w:r>
        <w:r w:rsidR="00E50E7F">
          <w:rPr>
            <w:noProof/>
            <w:webHidden/>
          </w:rPr>
          <w:instrText xml:space="preserve"> PAGEREF _Toc118260675 \h </w:instrText>
        </w:r>
        <w:r w:rsidR="00E50E7F">
          <w:rPr>
            <w:noProof/>
            <w:webHidden/>
          </w:rPr>
        </w:r>
        <w:r w:rsidR="00E50E7F">
          <w:rPr>
            <w:noProof/>
            <w:webHidden/>
          </w:rPr>
          <w:fldChar w:fldCharType="separate"/>
        </w:r>
        <w:r w:rsidR="00CF676E">
          <w:rPr>
            <w:noProof/>
            <w:webHidden/>
          </w:rPr>
          <w:t>11</w:t>
        </w:r>
        <w:r w:rsidR="00E50E7F">
          <w:rPr>
            <w:noProof/>
            <w:webHidden/>
          </w:rPr>
          <w:fldChar w:fldCharType="end"/>
        </w:r>
      </w:hyperlink>
    </w:p>
    <w:p w14:paraId="758A3AFE" w14:textId="77777777" w:rsidR="001A643B" w:rsidRDefault="00E50E7F">
      <w:pPr>
        <w:pStyle w:val="40"/>
        <w:rPr>
          <w:b/>
          <w:bCs/>
        </w:rPr>
      </w:pPr>
      <w:r>
        <w:rPr>
          <w:bCs/>
        </w:rPr>
        <w:fldChar w:fldCharType="end"/>
      </w:r>
    </w:p>
    <w:p w14:paraId="53061789" w14:textId="77777777" w:rsidR="001A643B" w:rsidRPr="00CF676E" w:rsidRDefault="00E50E7F" w:rsidP="00CF676E">
      <w:pPr>
        <w:pStyle w:val="1"/>
        <w:ind w:left="2268" w:hanging="3119"/>
        <w:rPr>
          <w:caps/>
          <w:sz w:val="32"/>
        </w:rPr>
      </w:pPr>
      <w:r>
        <w:rPr>
          <w:caps/>
          <w:sz w:val="32"/>
        </w:rPr>
        <w:br w:type="page"/>
      </w:r>
      <w:bookmarkStart w:id="4" w:name="_Toc118260648"/>
      <w:r>
        <w:rPr>
          <w:caps/>
          <w:sz w:val="32"/>
        </w:rPr>
        <w:lastRenderedPageBreak/>
        <w:t>Назначение и условия применения программы</w:t>
      </w:r>
      <w:bookmarkEnd w:id="4"/>
    </w:p>
    <w:p w14:paraId="2BC1C6F3" w14:textId="77777777" w:rsidR="001A643B" w:rsidRDefault="001A643B"/>
    <w:p w14:paraId="43FA2C7F" w14:textId="77777777" w:rsidR="001A643B" w:rsidRDefault="001A643B"/>
    <w:p w14:paraId="6F89E444" w14:textId="77777777" w:rsidR="00D068B2" w:rsidRDefault="00E50E7F" w:rsidP="00D068B2">
      <w:pPr>
        <w:pStyle w:val="2"/>
        <w:jc w:val="left"/>
        <w:rPr>
          <w:b/>
          <w:bCs/>
          <w:sz w:val="32"/>
        </w:rPr>
      </w:pPr>
      <w:bookmarkStart w:id="5" w:name="_Toc118260649"/>
      <w:r>
        <w:rPr>
          <w:b/>
          <w:bCs/>
          <w:sz w:val="32"/>
        </w:rPr>
        <w:t>Назначение программы</w:t>
      </w:r>
      <w:bookmarkEnd w:id="5"/>
    </w:p>
    <w:p w14:paraId="180706A2" w14:textId="77777777" w:rsidR="00D068B2" w:rsidRDefault="00D068B2" w:rsidP="00D068B2">
      <w:pPr>
        <w:pStyle w:val="2"/>
        <w:numPr>
          <w:ilvl w:val="0"/>
          <w:numId w:val="0"/>
        </w:numPr>
        <w:ind w:left="576"/>
        <w:jc w:val="left"/>
      </w:pPr>
    </w:p>
    <w:p w14:paraId="60962720" w14:textId="05148F7A" w:rsidR="001A643B" w:rsidRPr="00D068B2" w:rsidRDefault="006C11DF" w:rsidP="00D068B2">
      <w:pPr>
        <w:pStyle w:val="2"/>
        <w:numPr>
          <w:ilvl w:val="0"/>
          <w:numId w:val="0"/>
        </w:numPr>
        <w:spacing w:line="360" w:lineRule="auto"/>
        <w:ind w:left="578" w:firstLine="709"/>
        <w:jc w:val="both"/>
        <w:rPr>
          <w:b/>
          <w:bCs/>
          <w:sz w:val="32"/>
        </w:rPr>
      </w:pPr>
      <w:r>
        <w:t>Программа «</w:t>
      </w:r>
      <w:r>
        <w:rPr>
          <w:lang w:val="en-US"/>
        </w:rPr>
        <w:t>Bank</w:t>
      </w:r>
      <w:r>
        <w:t>»</w:t>
      </w:r>
      <w:r w:rsidR="00D068B2" w:rsidRPr="00C17720">
        <w:t xml:space="preserve">– это функциональный инструмент для </w:t>
      </w:r>
      <w:r>
        <w:t xml:space="preserve">анализа финансовых действий, </w:t>
      </w:r>
      <w:r w:rsidR="007D5636" w:rsidRPr="007D5636">
        <w:t>хранения, обработки и анализа информации о клиентах банка. Она позволяет отслеживать и управлять данными о клиентах, их счетах, транзакциях и других финансовых операциях. Такая программа помогает банку улучшить обслуживание клиентов, принимать более обоснованные решения на основе данных и повысить уровень безопасности и защиты информации.</w:t>
      </w:r>
    </w:p>
    <w:p w14:paraId="7B67F241" w14:textId="77777777" w:rsidR="001A643B" w:rsidRDefault="001A643B"/>
    <w:p w14:paraId="5DC59C93" w14:textId="77777777" w:rsidR="001A643B" w:rsidRDefault="001A643B"/>
    <w:p w14:paraId="0114A213" w14:textId="77777777" w:rsidR="001A643B" w:rsidRDefault="00E50E7F">
      <w:pPr>
        <w:pStyle w:val="2"/>
        <w:jc w:val="left"/>
        <w:rPr>
          <w:b/>
          <w:bCs/>
          <w:sz w:val="32"/>
        </w:rPr>
      </w:pPr>
      <w:bookmarkStart w:id="6" w:name="_Toc118260650"/>
      <w:r>
        <w:rPr>
          <w:b/>
          <w:bCs/>
          <w:sz w:val="32"/>
        </w:rPr>
        <w:t>Функции, выполняемые программой</w:t>
      </w:r>
      <w:bookmarkEnd w:id="6"/>
    </w:p>
    <w:p w14:paraId="0F9A713F" w14:textId="77777777" w:rsidR="00D068B2" w:rsidRPr="00D068B2" w:rsidRDefault="00D068B2" w:rsidP="00D068B2"/>
    <w:p w14:paraId="32F73629" w14:textId="76717B57" w:rsidR="00D068B2" w:rsidRPr="002B5664" w:rsidRDefault="00D068B2" w:rsidP="002B5664">
      <w:pPr>
        <w:pStyle w:val="ae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2B5664">
        <w:rPr>
          <w:sz w:val="28"/>
        </w:rPr>
        <w:t xml:space="preserve">Систематизация всех данных о </w:t>
      </w:r>
      <w:r w:rsidR="007D5636" w:rsidRPr="002B5664">
        <w:rPr>
          <w:sz w:val="28"/>
        </w:rPr>
        <w:t>клиенте</w:t>
      </w:r>
      <w:r w:rsidRPr="002B5664">
        <w:rPr>
          <w:sz w:val="28"/>
        </w:rPr>
        <w:t xml:space="preserve"> в одном интерфейсе;</w:t>
      </w:r>
    </w:p>
    <w:p w14:paraId="66663565" w14:textId="47B8A1E0" w:rsidR="001A643B" w:rsidRPr="002B5664" w:rsidRDefault="002B5664" w:rsidP="002B5664">
      <w:pPr>
        <w:pStyle w:val="ae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2B5664">
        <w:rPr>
          <w:sz w:val="28"/>
        </w:rPr>
        <w:t>Вывод информации о клиенте и его последней активности</w:t>
      </w:r>
    </w:p>
    <w:p w14:paraId="080C644F" w14:textId="0849B422" w:rsidR="002B5664" w:rsidRDefault="002B5664" w:rsidP="002B5664">
      <w:pPr>
        <w:pStyle w:val="ae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2B5664">
        <w:rPr>
          <w:sz w:val="28"/>
        </w:rPr>
        <w:t xml:space="preserve">Вывод информации о клиенте и его номер счета и баланс </w:t>
      </w:r>
    </w:p>
    <w:p w14:paraId="12F05062" w14:textId="77777777" w:rsidR="002B5664" w:rsidRPr="002B5664" w:rsidRDefault="002B5664" w:rsidP="002B5664">
      <w:pPr>
        <w:pStyle w:val="ae"/>
        <w:spacing w:line="360" w:lineRule="auto"/>
        <w:jc w:val="both"/>
        <w:rPr>
          <w:sz w:val="28"/>
        </w:rPr>
      </w:pPr>
    </w:p>
    <w:p w14:paraId="7A1B5C53" w14:textId="77777777" w:rsidR="001A643B" w:rsidRDefault="00E50E7F">
      <w:pPr>
        <w:pStyle w:val="2"/>
        <w:jc w:val="left"/>
        <w:rPr>
          <w:b/>
          <w:bCs/>
          <w:sz w:val="32"/>
        </w:rPr>
      </w:pPr>
      <w:bookmarkStart w:id="7" w:name="_Toc118260651"/>
      <w:r>
        <w:rPr>
          <w:b/>
          <w:bCs/>
          <w:sz w:val="32"/>
        </w:rPr>
        <w:t>Условия, необходимые для выполнения программы</w:t>
      </w:r>
      <w:bookmarkEnd w:id="7"/>
    </w:p>
    <w:p w14:paraId="06B1C6EE" w14:textId="77777777" w:rsidR="001A643B" w:rsidRDefault="001A643B"/>
    <w:p w14:paraId="6D2945CA" w14:textId="77777777" w:rsidR="001A643B" w:rsidRDefault="001A643B"/>
    <w:p w14:paraId="63675276" w14:textId="77777777" w:rsidR="001A643B" w:rsidRDefault="00E50E7F">
      <w:pPr>
        <w:pStyle w:val="3"/>
        <w:jc w:val="left"/>
        <w:rPr>
          <w:sz w:val="28"/>
        </w:rPr>
      </w:pPr>
      <w:bookmarkStart w:id="8" w:name="_Toc118260652"/>
      <w:r>
        <w:rPr>
          <w:sz w:val="28"/>
        </w:rPr>
        <w:t>Объем оперативной памяти</w:t>
      </w:r>
      <w:bookmarkEnd w:id="8"/>
    </w:p>
    <w:p w14:paraId="0DD37148" w14:textId="77777777" w:rsidR="00D068B2" w:rsidRPr="00D068B2" w:rsidRDefault="00D068B2" w:rsidP="00D068B2"/>
    <w:p w14:paraId="03AD86AA" w14:textId="03AFC75C" w:rsidR="00D068B2" w:rsidRPr="00D068B2" w:rsidRDefault="00D068B2" w:rsidP="00D068B2">
      <w:pPr>
        <w:spacing w:line="360" w:lineRule="auto"/>
        <w:ind w:firstLine="709"/>
        <w:jc w:val="both"/>
        <w:rPr>
          <w:sz w:val="28"/>
        </w:rPr>
      </w:pPr>
      <w:r w:rsidRPr="00D068B2">
        <w:rPr>
          <w:sz w:val="28"/>
        </w:rPr>
        <w:t>Для выполнения своих функций, программе «</w:t>
      </w:r>
      <w:r w:rsidR="00D04BEB">
        <w:rPr>
          <w:sz w:val="28"/>
          <w:lang w:val="en-US"/>
        </w:rPr>
        <w:t>Bank</w:t>
      </w:r>
      <w:r w:rsidRPr="00D068B2">
        <w:rPr>
          <w:sz w:val="28"/>
        </w:rPr>
        <w:t xml:space="preserve">» достаточно 512 Мб оперативной памяти. </w:t>
      </w:r>
    </w:p>
    <w:p w14:paraId="3313E161" w14:textId="77777777" w:rsidR="00D068B2" w:rsidRPr="00D068B2" w:rsidRDefault="00D068B2" w:rsidP="00D068B2">
      <w:pPr>
        <w:spacing w:line="360" w:lineRule="auto"/>
        <w:ind w:firstLine="709"/>
        <w:jc w:val="both"/>
        <w:rPr>
          <w:sz w:val="28"/>
        </w:rPr>
      </w:pPr>
    </w:p>
    <w:p w14:paraId="1CBA13DE" w14:textId="77777777" w:rsidR="001A643B" w:rsidRDefault="001A643B"/>
    <w:p w14:paraId="2998E605" w14:textId="77777777" w:rsidR="001A643B" w:rsidRDefault="001A643B"/>
    <w:p w14:paraId="69BD1466" w14:textId="77777777" w:rsidR="001A643B" w:rsidRDefault="00E50E7F" w:rsidP="00CF676E">
      <w:pPr>
        <w:pStyle w:val="3"/>
        <w:spacing w:line="360" w:lineRule="auto"/>
        <w:jc w:val="left"/>
        <w:rPr>
          <w:sz w:val="28"/>
        </w:rPr>
      </w:pPr>
      <w:bookmarkStart w:id="9" w:name="_Toc118260653"/>
      <w:r>
        <w:rPr>
          <w:sz w:val="28"/>
        </w:rPr>
        <w:t>Требования к составу периферийных устройств</w:t>
      </w:r>
      <w:bookmarkEnd w:id="9"/>
    </w:p>
    <w:p w14:paraId="15C46AF1" w14:textId="77777777" w:rsidR="00D068B2" w:rsidRPr="00D068B2" w:rsidRDefault="00D068B2" w:rsidP="00CF676E">
      <w:pPr>
        <w:spacing w:line="360" w:lineRule="auto"/>
      </w:pPr>
    </w:p>
    <w:p w14:paraId="2B4769E2" w14:textId="2E7C1208" w:rsidR="00D068B2" w:rsidRPr="00D068B2" w:rsidRDefault="00D068B2" w:rsidP="00CF676E">
      <w:pPr>
        <w:spacing w:line="360" w:lineRule="auto"/>
        <w:ind w:firstLine="709"/>
        <w:jc w:val="both"/>
        <w:rPr>
          <w:sz w:val="28"/>
        </w:rPr>
      </w:pPr>
      <w:r w:rsidRPr="00D068B2">
        <w:rPr>
          <w:sz w:val="28"/>
        </w:rPr>
        <w:t>Особых требований к составу периферийных устройств, программа «</w:t>
      </w:r>
      <w:r w:rsidR="00D04BEB">
        <w:rPr>
          <w:sz w:val="28"/>
          <w:lang w:val="en-US"/>
        </w:rPr>
        <w:t>Bank</w:t>
      </w:r>
      <w:r w:rsidRPr="00D068B2">
        <w:rPr>
          <w:sz w:val="28"/>
        </w:rPr>
        <w:t>» не предъявляет.</w:t>
      </w:r>
    </w:p>
    <w:p w14:paraId="6DB5BDC5" w14:textId="77777777" w:rsidR="001A643B" w:rsidRDefault="001A643B" w:rsidP="00CF676E">
      <w:pPr>
        <w:spacing w:line="360" w:lineRule="auto"/>
      </w:pPr>
    </w:p>
    <w:p w14:paraId="703E1105" w14:textId="77777777" w:rsidR="001A643B" w:rsidRDefault="00E50E7F" w:rsidP="00CF676E">
      <w:pPr>
        <w:pStyle w:val="3"/>
        <w:spacing w:line="360" w:lineRule="auto"/>
        <w:jc w:val="left"/>
        <w:rPr>
          <w:sz w:val="28"/>
        </w:rPr>
      </w:pPr>
      <w:bookmarkStart w:id="10" w:name="_Toc118260654"/>
      <w:r>
        <w:rPr>
          <w:sz w:val="28"/>
        </w:rPr>
        <w:t>Требования к параметрам периферийных устройств</w:t>
      </w:r>
      <w:bookmarkEnd w:id="10"/>
    </w:p>
    <w:p w14:paraId="181FE0BC" w14:textId="77777777" w:rsidR="00D068B2" w:rsidRPr="00D068B2" w:rsidRDefault="00D068B2" w:rsidP="00CF676E">
      <w:pPr>
        <w:spacing w:line="360" w:lineRule="auto"/>
      </w:pPr>
    </w:p>
    <w:p w14:paraId="19FD3FC6" w14:textId="541F147E" w:rsidR="00D068B2" w:rsidRPr="00D068B2" w:rsidRDefault="00D068B2" w:rsidP="00CF676E">
      <w:pPr>
        <w:spacing w:line="360" w:lineRule="auto"/>
        <w:ind w:firstLine="709"/>
        <w:jc w:val="both"/>
        <w:rPr>
          <w:sz w:val="28"/>
        </w:rPr>
      </w:pPr>
      <w:r w:rsidRPr="00D068B2">
        <w:rPr>
          <w:sz w:val="28"/>
        </w:rPr>
        <w:lastRenderedPageBreak/>
        <w:t>Никаких требований к параметрам периферийных устройств, программа «</w:t>
      </w:r>
      <w:r w:rsidR="00D04BEB">
        <w:rPr>
          <w:sz w:val="28"/>
          <w:lang w:val="en-US"/>
        </w:rPr>
        <w:t>Bank</w:t>
      </w:r>
      <w:r w:rsidRPr="00D068B2">
        <w:rPr>
          <w:sz w:val="28"/>
        </w:rPr>
        <w:t>» не предъявляет.</w:t>
      </w:r>
    </w:p>
    <w:p w14:paraId="2384609B" w14:textId="77777777" w:rsidR="00D068B2" w:rsidRPr="00D068B2" w:rsidRDefault="00D068B2" w:rsidP="00CF676E">
      <w:pPr>
        <w:spacing w:line="360" w:lineRule="auto"/>
      </w:pPr>
    </w:p>
    <w:p w14:paraId="287ACD56" w14:textId="77777777" w:rsidR="001A643B" w:rsidRDefault="001A643B" w:rsidP="00CF676E">
      <w:pPr>
        <w:spacing w:line="360" w:lineRule="auto"/>
      </w:pPr>
    </w:p>
    <w:p w14:paraId="0A242A79" w14:textId="77777777" w:rsidR="001A643B" w:rsidRPr="00D068B2" w:rsidRDefault="00E50E7F" w:rsidP="00CF676E">
      <w:pPr>
        <w:pStyle w:val="3"/>
        <w:spacing w:line="360" w:lineRule="auto"/>
        <w:jc w:val="left"/>
        <w:rPr>
          <w:sz w:val="28"/>
        </w:rPr>
      </w:pPr>
      <w:bookmarkStart w:id="11" w:name="_Toc118260655"/>
      <w:r>
        <w:rPr>
          <w:sz w:val="28"/>
        </w:rPr>
        <w:t>Требования к программному обеспечению</w:t>
      </w:r>
      <w:bookmarkEnd w:id="11"/>
    </w:p>
    <w:p w14:paraId="287E0959" w14:textId="77777777" w:rsidR="001A643B" w:rsidRDefault="001A643B" w:rsidP="00CF676E">
      <w:pPr>
        <w:spacing w:line="360" w:lineRule="auto"/>
      </w:pPr>
    </w:p>
    <w:p w14:paraId="06396750" w14:textId="77777777" w:rsidR="00D068B2" w:rsidRPr="00D068B2" w:rsidRDefault="00D068B2" w:rsidP="00CF676E">
      <w:pPr>
        <w:spacing w:line="360" w:lineRule="auto"/>
        <w:ind w:firstLine="709"/>
        <w:rPr>
          <w:sz w:val="28"/>
        </w:rPr>
      </w:pPr>
      <w:r w:rsidRPr="00D068B2">
        <w:rPr>
          <w:sz w:val="28"/>
        </w:rPr>
        <w:t xml:space="preserve">Программное обеспечение должно быть совместимо с текущими операционными системами и программным обеспечением компании. Система должна быть доступна для использования на мобильных устройствах, чтобы сотрудники могли получать доступ к клиентской базе в любое время. Системные программные средства, используемые программой, должны быть представлены локализованной версией операционной системы </w:t>
      </w:r>
      <w:r w:rsidRPr="00D068B2">
        <w:rPr>
          <w:sz w:val="28"/>
          <w:lang w:val="en-US"/>
        </w:rPr>
        <w:t>Windows</w:t>
      </w:r>
      <w:r w:rsidRPr="00D068B2">
        <w:rPr>
          <w:sz w:val="28"/>
        </w:rPr>
        <w:t xml:space="preserve">, </w:t>
      </w:r>
      <w:r w:rsidRPr="00D068B2">
        <w:rPr>
          <w:sz w:val="28"/>
          <w:lang w:val="en-US"/>
        </w:rPr>
        <w:t>MacOS</w:t>
      </w:r>
      <w:r w:rsidRPr="00D068B2">
        <w:rPr>
          <w:sz w:val="28"/>
        </w:rPr>
        <w:t>.</w:t>
      </w:r>
    </w:p>
    <w:p w14:paraId="633D2294" w14:textId="77777777" w:rsidR="001A643B" w:rsidRDefault="001A643B" w:rsidP="00CF676E">
      <w:pPr>
        <w:spacing w:line="360" w:lineRule="auto"/>
      </w:pPr>
    </w:p>
    <w:p w14:paraId="3B6482A6" w14:textId="77777777" w:rsidR="001A643B" w:rsidRDefault="001A643B" w:rsidP="00CF676E">
      <w:pPr>
        <w:spacing w:line="360" w:lineRule="auto"/>
      </w:pPr>
    </w:p>
    <w:p w14:paraId="19F4EFF3" w14:textId="77777777" w:rsidR="001A643B" w:rsidRDefault="00E50E7F" w:rsidP="00CF676E">
      <w:pPr>
        <w:pStyle w:val="3"/>
        <w:spacing w:line="360" w:lineRule="auto"/>
        <w:jc w:val="left"/>
        <w:rPr>
          <w:sz w:val="28"/>
        </w:rPr>
      </w:pPr>
      <w:bookmarkStart w:id="12" w:name="_Toc118260656"/>
      <w:r>
        <w:rPr>
          <w:sz w:val="28"/>
        </w:rPr>
        <w:t>Требования к персоналу (программисту)</w:t>
      </w:r>
      <w:bookmarkEnd w:id="12"/>
    </w:p>
    <w:p w14:paraId="64A6085B" w14:textId="77777777" w:rsidR="001A643B" w:rsidRDefault="001A643B" w:rsidP="00CF676E">
      <w:pPr>
        <w:spacing w:line="360" w:lineRule="auto"/>
      </w:pPr>
    </w:p>
    <w:p w14:paraId="509B650C" w14:textId="77777777" w:rsidR="00D068B2" w:rsidRPr="00D068B2" w:rsidRDefault="00D068B2" w:rsidP="00CF676E">
      <w:pPr>
        <w:spacing w:line="360" w:lineRule="auto"/>
        <w:ind w:firstLine="709"/>
        <w:jc w:val="both"/>
        <w:rPr>
          <w:sz w:val="28"/>
        </w:rPr>
      </w:pPr>
      <w:r w:rsidRPr="00D068B2">
        <w:rPr>
          <w:sz w:val="28"/>
        </w:rPr>
        <w:t>Программист должен иметь минимум среднее техническое образование и должен быть аттестован минимум на II квалификационную группу по электробезопасности (для работы с конторским оборудованием)</w:t>
      </w:r>
    </w:p>
    <w:p w14:paraId="74805CF7" w14:textId="77777777" w:rsidR="00D068B2" w:rsidRPr="00D068B2" w:rsidRDefault="00D068B2" w:rsidP="00CF676E">
      <w:pPr>
        <w:spacing w:line="360" w:lineRule="auto"/>
        <w:ind w:firstLine="709"/>
        <w:jc w:val="both"/>
        <w:rPr>
          <w:sz w:val="28"/>
        </w:rPr>
      </w:pPr>
      <w:r w:rsidRPr="00D068B2">
        <w:rPr>
          <w:sz w:val="28"/>
        </w:rPr>
        <w:t>В перечень задач, выполняемых программистом, должны входить:</w:t>
      </w:r>
    </w:p>
    <w:p w14:paraId="7B7B673D" w14:textId="77777777" w:rsidR="00D068B2" w:rsidRPr="00D068B2" w:rsidRDefault="00D068B2" w:rsidP="00CF676E">
      <w:pPr>
        <w:spacing w:line="360" w:lineRule="auto"/>
        <w:ind w:firstLine="709"/>
        <w:jc w:val="both"/>
        <w:rPr>
          <w:sz w:val="28"/>
        </w:rPr>
      </w:pPr>
      <w:r w:rsidRPr="00D068B2">
        <w:rPr>
          <w:sz w:val="28"/>
        </w:rPr>
        <w:t>а) задача поддержания работоспособности технических средств;</w:t>
      </w:r>
    </w:p>
    <w:p w14:paraId="48348493" w14:textId="77777777" w:rsidR="00D068B2" w:rsidRPr="00D068B2" w:rsidRDefault="00D068B2" w:rsidP="00CF676E">
      <w:pPr>
        <w:spacing w:line="360" w:lineRule="auto"/>
        <w:ind w:firstLine="709"/>
        <w:jc w:val="both"/>
        <w:rPr>
          <w:sz w:val="28"/>
        </w:rPr>
      </w:pPr>
      <w:r w:rsidRPr="00D068B2">
        <w:rPr>
          <w:sz w:val="28"/>
        </w:rPr>
        <w:t>б) задача поддержания работоспособности системных программных    средств – операционной системы;</w:t>
      </w:r>
    </w:p>
    <w:p w14:paraId="21CEC728" w14:textId="37612A17" w:rsidR="00CF676E" w:rsidRPr="00CF676E" w:rsidRDefault="00D068B2" w:rsidP="00CF676E">
      <w:pPr>
        <w:spacing w:line="360" w:lineRule="auto"/>
        <w:ind w:firstLine="709"/>
        <w:jc w:val="both"/>
        <w:rPr>
          <w:sz w:val="28"/>
        </w:rPr>
      </w:pPr>
      <w:r w:rsidRPr="00D068B2">
        <w:rPr>
          <w:sz w:val="28"/>
        </w:rPr>
        <w:t xml:space="preserve">в) задача поддержания работоспособности программы </w:t>
      </w:r>
      <w:r w:rsidR="00D04BEB">
        <w:rPr>
          <w:sz w:val="28"/>
          <w:lang w:val="en-US"/>
        </w:rPr>
        <w:t>Bank</w:t>
      </w:r>
      <w:r w:rsidRPr="00D068B2">
        <w:rPr>
          <w:sz w:val="28"/>
        </w:rPr>
        <w:t>.</w:t>
      </w:r>
    </w:p>
    <w:p w14:paraId="14BB1583" w14:textId="77777777" w:rsidR="00CF676E" w:rsidRDefault="00CF676E"/>
    <w:p w14:paraId="6834FD1B" w14:textId="77777777" w:rsidR="001A643B" w:rsidRPr="00D068B2" w:rsidRDefault="00E50E7F" w:rsidP="00CF676E">
      <w:pPr>
        <w:pStyle w:val="1"/>
        <w:jc w:val="left"/>
        <w:rPr>
          <w:caps/>
          <w:sz w:val="32"/>
        </w:rPr>
      </w:pPr>
      <w:bookmarkStart w:id="13" w:name="_Toc118260657"/>
      <w:r w:rsidRPr="00D068B2">
        <w:rPr>
          <w:caps/>
          <w:sz w:val="32"/>
        </w:rPr>
        <w:t>2. Характеристика программы</w:t>
      </w:r>
      <w:bookmarkEnd w:id="13"/>
    </w:p>
    <w:p w14:paraId="53DEEFB1" w14:textId="77777777" w:rsidR="001A643B" w:rsidRDefault="001A643B"/>
    <w:p w14:paraId="2A9E2EF2" w14:textId="77777777" w:rsidR="001A643B" w:rsidRDefault="001A643B"/>
    <w:p w14:paraId="117BC4FF" w14:textId="77777777" w:rsidR="001A643B" w:rsidRDefault="00E50E7F" w:rsidP="00CF676E">
      <w:pPr>
        <w:pStyle w:val="2"/>
        <w:numPr>
          <w:ilvl w:val="1"/>
          <w:numId w:val="8"/>
        </w:numPr>
        <w:spacing w:line="360" w:lineRule="auto"/>
        <w:jc w:val="left"/>
        <w:rPr>
          <w:b/>
          <w:bCs/>
          <w:sz w:val="32"/>
        </w:rPr>
      </w:pPr>
      <w:bookmarkStart w:id="14" w:name="_Toc118260658"/>
      <w:r>
        <w:rPr>
          <w:b/>
          <w:bCs/>
          <w:sz w:val="32"/>
        </w:rPr>
        <w:t>Описание основных характеристик программы</w:t>
      </w:r>
      <w:bookmarkEnd w:id="14"/>
    </w:p>
    <w:p w14:paraId="54411E43" w14:textId="77777777" w:rsidR="001A643B" w:rsidRDefault="001A643B" w:rsidP="00CF676E">
      <w:pPr>
        <w:spacing w:line="360" w:lineRule="auto"/>
      </w:pPr>
    </w:p>
    <w:p w14:paraId="6132CFF2" w14:textId="1356D266" w:rsidR="00D068B2" w:rsidRPr="00D068B2" w:rsidRDefault="00D068B2" w:rsidP="00CF676E">
      <w:pPr>
        <w:spacing w:line="360" w:lineRule="auto"/>
        <w:ind w:firstLine="709"/>
        <w:jc w:val="both"/>
        <w:rPr>
          <w:sz w:val="28"/>
        </w:rPr>
      </w:pPr>
      <w:r w:rsidRPr="00D068B2">
        <w:rPr>
          <w:sz w:val="28"/>
        </w:rPr>
        <w:t xml:space="preserve">Программа </w:t>
      </w:r>
      <w:r w:rsidR="00D04BEB">
        <w:rPr>
          <w:sz w:val="28"/>
          <w:lang w:val="en-US"/>
        </w:rPr>
        <w:t>Bank</w:t>
      </w:r>
      <w:r w:rsidR="00D04BEB" w:rsidRPr="00D04BEB">
        <w:rPr>
          <w:sz w:val="28"/>
        </w:rPr>
        <w:t xml:space="preserve"> </w:t>
      </w:r>
      <w:r w:rsidRPr="00D068B2">
        <w:rPr>
          <w:sz w:val="28"/>
        </w:rPr>
        <w:t>используется для управления</w:t>
      </w:r>
      <w:r w:rsidR="00D04BEB">
        <w:rPr>
          <w:sz w:val="28"/>
        </w:rPr>
        <w:t xml:space="preserve"> банком</w:t>
      </w:r>
      <w:r w:rsidRPr="00D068B2">
        <w:rPr>
          <w:sz w:val="28"/>
        </w:rPr>
        <w:t xml:space="preserve">, </w:t>
      </w:r>
      <w:r w:rsidR="00D04BEB">
        <w:rPr>
          <w:sz w:val="28"/>
        </w:rPr>
        <w:t>обработкой и хранением информации о клиентах банка и их действиях.</w:t>
      </w:r>
    </w:p>
    <w:p w14:paraId="75606E6C" w14:textId="77777777" w:rsidR="001A643B" w:rsidRDefault="001A643B" w:rsidP="00CF676E">
      <w:pPr>
        <w:spacing w:line="360" w:lineRule="auto"/>
      </w:pPr>
    </w:p>
    <w:p w14:paraId="0F791A93" w14:textId="77777777" w:rsidR="001A643B" w:rsidRDefault="001A643B" w:rsidP="00CF676E">
      <w:pPr>
        <w:spacing w:line="360" w:lineRule="auto"/>
      </w:pPr>
    </w:p>
    <w:p w14:paraId="33FD3E43" w14:textId="77777777" w:rsidR="001A643B" w:rsidRPr="00D068B2" w:rsidRDefault="00E50E7F" w:rsidP="00CF676E">
      <w:pPr>
        <w:pStyle w:val="3"/>
        <w:numPr>
          <w:ilvl w:val="2"/>
          <w:numId w:val="9"/>
        </w:numPr>
        <w:spacing w:line="360" w:lineRule="auto"/>
        <w:jc w:val="left"/>
        <w:rPr>
          <w:sz w:val="28"/>
        </w:rPr>
      </w:pPr>
      <w:bookmarkStart w:id="15" w:name="_Toc118260659"/>
      <w:r>
        <w:rPr>
          <w:sz w:val="28"/>
        </w:rPr>
        <w:t>Режим работы программы</w:t>
      </w:r>
      <w:bookmarkEnd w:id="15"/>
    </w:p>
    <w:p w14:paraId="154A6769" w14:textId="77777777" w:rsidR="001A643B" w:rsidRDefault="001A643B" w:rsidP="00CF676E">
      <w:pPr>
        <w:spacing w:line="360" w:lineRule="auto"/>
      </w:pPr>
    </w:p>
    <w:p w14:paraId="626DDD2B" w14:textId="2778CBA6" w:rsidR="00D068B2" w:rsidRPr="00D068B2" w:rsidRDefault="00D068B2" w:rsidP="00CF676E">
      <w:pPr>
        <w:spacing w:line="360" w:lineRule="auto"/>
        <w:ind w:firstLine="709"/>
        <w:jc w:val="both"/>
        <w:rPr>
          <w:sz w:val="28"/>
        </w:rPr>
      </w:pPr>
      <w:r w:rsidRPr="00D068B2">
        <w:rPr>
          <w:sz w:val="28"/>
        </w:rPr>
        <w:t xml:space="preserve">Режим работы программы </w:t>
      </w:r>
      <w:r w:rsidR="00D04BEB">
        <w:rPr>
          <w:sz w:val="28"/>
          <w:lang w:val="en-US"/>
        </w:rPr>
        <w:t>Bank</w:t>
      </w:r>
      <w:r w:rsidR="00D04BEB" w:rsidRPr="00D04BEB">
        <w:rPr>
          <w:sz w:val="28"/>
        </w:rPr>
        <w:t xml:space="preserve"> </w:t>
      </w:r>
      <w:r w:rsidRPr="00D068B2">
        <w:rPr>
          <w:sz w:val="28"/>
        </w:rPr>
        <w:t xml:space="preserve">круглосуточный непрерывный. Система должна обеспечивать возможность работы как в онлайн-режиме, так и в офлайн-режиме, чтобы сотрудники могли получать доступ к данным в любое время. Стандартный режим – оконный режим работы в операционной системе. Возможность интеграции с социальными сетями для взаимодействия с клиентами через различные </w:t>
      </w:r>
      <w:proofErr w:type="spellStart"/>
      <w:r w:rsidRPr="00D068B2">
        <w:rPr>
          <w:sz w:val="28"/>
        </w:rPr>
        <w:t>платфомы</w:t>
      </w:r>
      <w:proofErr w:type="spellEnd"/>
      <w:r w:rsidRPr="00D068B2">
        <w:rPr>
          <w:sz w:val="28"/>
        </w:rPr>
        <w:t>.</w:t>
      </w:r>
    </w:p>
    <w:p w14:paraId="2BCA930A" w14:textId="77777777" w:rsidR="001A643B" w:rsidRDefault="001A643B" w:rsidP="00CF676E">
      <w:pPr>
        <w:spacing w:line="360" w:lineRule="auto"/>
      </w:pPr>
    </w:p>
    <w:p w14:paraId="1577A700" w14:textId="77777777" w:rsidR="001A643B" w:rsidRDefault="00E50E7F" w:rsidP="00CF676E">
      <w:pPr>
        <w:pStyle w:val="3"/>
        <w:spacing w:line="360" w:lineRule="auto"/>
        <w:jc w:val="left"/>
        <w:rPr>
          <w:sz w:val="28"/>
        </w:rPr>
      </w:pPr>
      <w:bookmarkStart w:id="16" w:name="_Toc118260660"/>
      <w:r>
        <w:rPr>
          <w:sz w:val="28"/>
        </w:rPr>
        <w:t>Средства контроля правильности выполнения программы</w:t>
      </w:r>
      <w:bookmarkEnd w:id="16"/>
    </w:p>
    <w:p w14:paraId="2A4E5F9A" w14:textId="77777777" w:rsidR="001A643B" w:rsidRDefault="001A643B" w:rsidP="00CF676E">
      <w:pPr>
        <w:spacing w:line="360" w:lineRule="auto"/>
      </w:pPr>
    </w:p>
    <w:p w14:paraId="1BB65E0E" w14:textId="55968A2A" w:rsidR="00D068B2" w:rsidRPr="00D068B2" w:rsidRDefault="00D068B2" w:rsidP="00CF676E">
      <w:pPr>
        <w:spacing w:line="360" w:lineRule="auto"/>
        <w:ind w:firstLine="709"/>
        <w:jc w:val="both"/>
        <w:rPr>
          <w:bCs/>
          <w:sz w:val="28"/>
        </w:rPr>
      </w:pPr>
      <w:r w:rsidRPr="00D068B2">
        <w:rPr>
          <w:bCs/>
          <w:sz w:val="28"/>
        </w:rPr>
        <w:t>Контроль правильности выполнения программы «</w:t>
      </w:r>
      <w:r w:rsidR="00D04BEB">
        <w:rPr>
          <w:bCs/>
          <w:sz w:val="28"/>
          <w:lang w:val="en-US"/>
        </w:rPr>
        <w:t>Bank</w:t>
      </w:r>
      <w:r w:rsidRPr="00D068B2">
        <w:rPr>
          <w:bCs/>
          <w:sz w:val="28"/>
        </w:rPr>
        <w:t>» осуществляется встроенными средствами самого программного обеспечения реализованных в виде: протоколирование событий, осуществление диагностики работы какого-либо устройства.</w:t>
      </w:r>
    </w:p>
    <w:p w14:paraId="3E430106" w14:textId="77777777" w:rsidR="001A643B" w:rsidRDefault="001A643B" w:rsidP="00CF676E">
      <w:pPr>
        <w:spacing w:line="360" w:lineRule="auto"/>
      </w:pPr>
    </w:p>
    <w:p w14:paraId="2B8B1707" w14:textId="77777777" w:rsidR="001A643B" w:rsidRDefault="001A643B" w:rsidP="00CF676E">
      <w:pPr>
        <w:spacing w:line="360" w:lineRule="auto"/>
      </w:pPr>
    </w:p>
    <w:p w14:paraId="11FF24D6" w14:textId="77777777" w:rsidR="001A643B" w:rsidRPr="00D068B2" w:rsidRDefault="00E50E7F" w:rsidP="00CF676E">
      <w:pPr>
        <w:pStyle w:val="2"/>
        <w:spacing w:line="360" w:lineRule="auto"/>
        <w:jc w:val="left"/>
        <w:rPr>
          <w:b/>
          <w:bCs/>
          <w:sz w:val="32"/>
          <w:highlight w:val="yellow"/>
        </w:rPr>
      </w:pPr>
      <w:bookmarkStart w:id="17" w:name="_Toc118260661"/>
      <w:r w:rsidRPr="00D068B2">
        <w:rPr>
          <w:b/>
          <w:bCs/>
          <w:sz w:val="32"/>
          <w:highlight w:val="yellow"/>
        </w:rPr>
        <w:t>Описание основных особенностей программы</w:t>
      </w:r>
      <w:bookmarkEnd w:id="17"/>
    </w:p>
    <w:p w14:paraId="0434EF8D" w14:textId="77777777" w:rsidR="001A643B" w:rsidRDefault="001A643B" w:rsidP="00CF676E">
      <w:pPr>
        <w:spacing w:line="360" w:lineRule="auto"/>
      </w:pPr>
    </w:p>
    <w:p w14:paraId="7DD6A479" w14:textId="77777777" w:rsidR="001A643B" w:rsidRDefault="001A643B" w:rsidP="00CF676E">
      <w:pPr>
        <w:spacing w:line="360" w:lineRule="auto"/>
      </w:pPr>
    </w:p>
    <w:p w14:paraId="2E70B543" w14:textId="77777777" w:rsidR="001A643B" w:rsidRDefault="001A643B" w:rsidP="00CF676E">
      <w:pPr>
        <w:spacing w:line="360" w:lineRule="auto"/>
      </w:pPr>
    </w:p>
    <w:p w14:paraId="34E69632" w14:textId="77777777" w:rsidR="001A643B" w:rsidRDefault="00E50E7F" w:rsidP="00CF676E">
      <w:pPr>
        <w:spacing w:line="360" w:lineRule="auto"/>
      </w:pPr>
      <w:r>
        <w:tab/>
        <w:t>Текст</w:t>
      </w:r>
    </w:p>
    <w:p w14:paraId="0D1CC140" w14:textId="77777777" w:rsidR="001A643B" w:rsidRDefault="001A643B" w:rsidP="00CF676E">
      <w:pPr>
        <w:spacing w:line="360" w:lineRule="auto"/>
      </w:pPr>
    </w:p>
    <w:p w14:paraId="232E79DC" w14:textId="77777777" w:rsidR="001A643B" w:rsidRDefault="001A643B" w:rsidP="00CF676E">
      <w:pPr>
        <w:spacing w:line="360" w:lineRule="auto"/>
      </w:pPr>
    </w:p>
    <w:p w14:paraId="4905BCF2" w14:textId="77777777" w:rsidR="001A643B" w:rsidRDefault="00E50E7F" w:rsidP="00CF676E">
      <w:pPr>
        <w:pStyle w:val="3"/>
        <w:numPr>
          <w:ilvl w:val="2"/>
          <w:numId w:val="10"/>
        </w:numPr>
        <w:spacing w:line="360" w:lineRule="auto"/>
        <w:jc w:val="left"/>
        <w:rPr>
          <w:sz w:val="28"/>
        </w:rPr>
      </w:pPr>
      <w:bookmarkStart w:id="18" w:name="_Toc118260662"/>
      <w:proofErr w:type="spellStart"/>
      <w:r>
        <w:rPr>
          <w:sz w:val="28"/>
        </w:rPr>
        <w:t>Самовосстанавливаемость</w:t>
      </w:r>
      <w:proofErr w:type="spellEnd"/>
      <w:r>
        <w:rPr>
          <w:sz w:val="28"/>
        </w:rPr>
        <w:t xml:space="preserve"> программы</w:t>
      </w:r>
      <w:bookmarkEnd w:id="18"/>
    </w:p>
    <w:p w14:paraId="7C2E6973" w14:textId="77777777" w:rsidR="00D068B2" w:rsidRPr="00D068B2" w:rsidRDefault="00D068B2" w:rsidP="00CF676E">
      <w:pPr>
        <w:spacing w:line="360" w:lineRule="auto"/>
      </w:pPr>
    </w:p>
    <w:p w14:paraId="1B90634E" w14:textId="77777777" w:rsidR="001A643B" w:rsidRPr="00CF676E" w:rsidRDefault="00D068B2" w:rsidP="00CF676E">
      <w:pPr>
        <w:spacing w:line="360" w:lineRule="auto"/>
        <w:ind w:firstLine="709"/>
        <w:jc w:val="both"/>
        <w:rPr>
          <w:sz w:val="28"/>
        </w:rPr>
      </w:pPr>
      <w:r w:rsidRPr="00D068B2">
        <w:rPr>
          <w:sz w:val="28"/>
        </w:rPr>
        <w:t xml:space="preserve">Для обеспечения </w:t>
      </w:r>
      <w:proofErr w:type="spellStart"/>
      <w:r w:rsidRPr="00D068B2">
        <w:rPr>
          <w:sz w:val="28"/>
        </w:rPr>
        <w:t>самовосстанавливаемости</w:t>
      </w:r>
      <w:proofErr w:type="spellEnd"/>
      <w:r w:rsidRPr="00D068B2">
        <w:rPr>
          <w:sz w:val="28"/>
        </w:rPr>
        <w:t xml:space="preserve"> программы должны быть применены методы, такие как автоматическое резервное копирование данных, мониторинг состояния системы и автоматическое восстановление после сбоев.</w:t>
      </w:r>
    </w:p>
    <w:p w14:paraId="0D3E6B00" w14:textId="77777777" w:rsidR="001A643B" w:rsidRDefault="001A643B"/>
    <w:p w14:paraId="2E9B934D" w14:textId="77777777" w:rsidR="001A643B" w:rsidRPr="00D068B2" w:rsidRDefault="00E50E7F" w:rsidP="00CF676E">
      <w:pPr>
        <w:pStyle w:val="1"/>
        <w:spacing w:line="360" w:lineRule="auto"/>
        <w:jc w:val="left"/>
        <w:rPr>
          <w:caps/>
          <w:sz w:val="32"/>
          <w:highlight w:val="yellow"/>
        </w:rPr>
      </w:pPr>
      <w:bookmarkStart w:id="19" w:name="_Toc118260663"/>
      <w:r w:rsidRPr="00D068B2">
        <w:rPr>
          <w:caps/>
          <w:sz w:val="32"/>
          <w:highlight w:val="yellow"/>
        </w:rPr>
        <w:t>Обращение к программе</w:t>
      </w:r>
      <w:bookmarkEnd w:id="19"/>
    </w:p>
    <w:p w14:paraId="216EC292" w14:textId="77777777" w:rsidR="001A643B" w:rsidRDefault="001A643B" w:rsidP="00CF676E">
      <w:pPr>
        <w:spacing w:line="360" w:lineRule="auto"/>
      </w:pPr>
    </w:p>
    <w:p w14:paraId="312B2D76" w14:textId="77777777" w:rsidR="001A643B" w:rsidRDefault="001A643B" w:rsidP="00CF676E">
      <w:pPr>
        <w:spacing w:line="360" w:lineRule="auto"/>
      </w:pPr>
    </w:p>
    <w:p w14:paraId="607BDA36" w14:textId="77777777" w:rsidR="001A643B" w:rsidRDefault="001A643B" w:rsidP="00CF676E">
      <w:pPr>
        <w:spacing w:line="360" w:lineRule="auto"/>
      </w:pPr>
    </w:p>
    <w:p w14:paraId="0A6F3B5D" w14:textId="77777777" w:rsidR="001A643B" w:rsidRDefault="001A643B" w:rsidP="00CF676E">
      <w:pPr>
        <w:spacing w:line="360" w:lineRule="auto"/>
      </w:pPr>
    </w:p>
    <w:p w14:paraId="684507EB" w14:textId="77777777" w:rsidR="001A643B" w:rsidRDefault="00E50E7F" w:rsidP="00CF676E">
      <w:pPr>
        <w:pStyle w:val="2"/>
        <w:numPr>
          <w:ilvl w:val="1"/>
          <w:numId w:val="11"/>
        </w:numPr>
        <w:spacing w:line="360" w:lineRule="auto"/>
        <w:jc w:val="left"/>
        <w:rPr>
          <w:b/>
          <w:bCs/>
          <w:sz w:val="32"/>
        </w:rPr>
      </w:pPr>
      <w:bookmarkStart w:id="20" w:name="_Toc118260664"/>
      <w:r>
        <w:rPr>
          <w:b/>
          <w:bCs/>
          <w:sz w:val="32"/>
        </w:rPr>
        <w:t>Загрузка и запуск программы</w:t>
      </w:r>
      <w:bookmarkEnd w:id="20"/>
    </w:p>
    <w:p w14:paraId="3B4DB7DC" w14:textId="77777777" w:rsidR="001A643B" w:rsidRDefault="001A643B" w:rsidP="00CF676E">
      <w:pPr>
        <w:spacing w:line="360" w:lineRule="auto"/>
      </w:pPr>
    </w:p>
    <w:p w14:paraId="2F934592" w14:textId="77777777" w:rsidR="001A643B" w:rsidRDefault="001A643B" w:rsidP="00CF676E">
      <w:pPr>
        <w:spacing w:line="360" w:lineRule="auto"/>
      </w:pPr>
    </w:p>
    <w:p w14:paraId="3FE0B2ED" w14:textId="77777777" w:rsidR="001A643B" w:rsidRDefault="001A643B" w:rsidP="00CF676E">
      <w:pPr>
        <w:spacing w:line="360" w:lineRule="auto"/>
      </w:pPr>
    </w:p>
    <w:p w14:paraId="2A3D137A" w14:textId="77777777" w:rsidR="001A643B" w:rsidRDefault="00E50E7F" w:rsidP="00CF676E">
      <w:pPr>
        <w:spacing w:line="360" w:lineRule="auto"/>
      </w:pPr>
      <w:r>
        <w:tab/>
        <w:t>Текст</w:t>
      </w:r>
    </w:p>
    <w:p w14:paraId="0420FFF2" w14:textId="77777777" w:rsidR="001A643B" w:rsidRDefault="001A643B" w:rsidP="00CF676E">
      <w:pPr>
        <w:spacing w:line="360" w:lineRule="auto"/>
      </w:pPr>
    </w:p>
    <w:p w14:paraId="0107AB7A" w14:textId="77777777" w:rsidR="001A643B" w:rsidRDefault="001A643B" w:rsidP="00CF676E">
      <w:pPr>
        <w:spacing w:line="360" w:lineRule="auto"/>
      </w:pPr>
    </w:p>
    <w:p w14:paraId="1E4A2284" w14:textId="77777777" w:rsidR="001A643B" w:rsidRDefault="001A643B" w:rsidP="00CF676E">
      <w:pPr>
        <w:spacing w:line="360" w:lineRule="auto"/>
      </w:pPr>
    </w:p>
    <w:p w14:paraId="1D1AE877" w14:textId="77777777" w:rsidR="001A643B" w:rsidRDefault="001A643B" w:rsidP="00CF676E">
      <w:pPr>
        <w:spacing w:line="360" w:lineRule="auto"/>
      </w:pPr>
    </w:p>
    <w:p w14:paraId="2C54D949" w14:textId="77777777" w:rsidR="001A643B" w:rsidRDefault="00E50E7F" w:rsidP="00CF676E">
      <w:pPr>
        <w:pStyle w:val="2"/>
        <w:spacing w:line="360" w:lineRule="auto"/>
        <w:jc w:val="left"/>
        <w:rPr>
          <w:b/>
          <w:bCs/>
          <w:sz w:val="32"/>
        </w:rPr>
      </w:pPr>
      <w:bookmarkStart w:id="21" w:name="_Toc118260665"/>
      <w:r>
        <w:rPr>
          <w:b/>
          <w:bCs/>
          <w:sz w:val="32"/>
        </w:rPr>
        <w:t>Выполнение программы</w:t>
      </w:r>
      <w:bookmarkEnd w:id="21"/>
    </w:p>
    <w:p w14:paraId="4E20A29E" w14:textId="77777777" w:rsidR="001A643B" w:rsidRDefault="001A643B" w:rsidP="00CF676E">
      <w:pPr>
        <w:spacing w:line="360" w:lineRule="auto"/>
      </w:pPr>
    </w:p>
    <w:p w14:paraId="550B6878" w14:textId="77777777" w:rsidR="001A643B" w:rsidRDefault="001A643B" w:rsidP="00CF676E">
      <w:pPr>
        <w:spacing w:line="360" w:lineRule="auto"/>
      </w:pPr>
    </w:p>
    <w:p w14:paraId="31B39651" w14:textId="77777777" w:rsidR="001A643B" w:rsidRDefault="001A643B" w:rsidP="00CF676E">
      <w:pPr>
        <w:spacing w:line="360" w:lineRule="auto"/>
      </w:pPr>
    </w:p>
    <w:p w14:paraId="519A6948" w14:textId="77777777" w:rsidR="001A643B" w:rsidRDefault="00E50E7F" w:rsidP="00CF676E">
      <w:pPr>
        <w:spacing w:line="360" w:lineRule="auto"/>
      </w:pPr>
      <w:r>
        <w:tab/>
        <w:t>Текст</w:t>
      </w:r>
    </w:p>
    <w:p w14:paraId="2BC5D06A" w14:textId="77777777" w:rsidR="001A643B" w:rsidRDefault="001A643B" w:rsidP="00CF676E">
      <w:pPr>
        <w:spacing w:line="360" w:lineRule="auto"/>
      </w:pPr>
    </w:p>
    <w:p w14:paraId="5ED94381" w14:textId="77777777" w:rsidR="001A643B" w:rsidRDefault="001A643B" w:rsidP="00CF676E">
      <w:pPr>
        <w:spacing w:line="360" w:lineRule="auto"/>
      </w:pPr>
    </w:p>
    <w:p w14:paraId="4FFF9344" w14:textId="77777777" w:rsidR="001A643B" w:rsidRDefault="001A643B" w:rsidP="00CF676E">
      <w:pPr>
        <w:spacing w:line="360" w:lineRule="auto"/>
      </w:pPr>
    </w:p>
    <w:p w14:paraId="1AC164A8" w14:textId="77777777" w:rsidR="001A643B" w:rsidRDefault="001A643B" w:rsidP="00CF676E">
      <w:pPr>
        <w:spacing w:line="360" w:lineRule="auto"/>
      </w:pPr>
    </w:p>
    <w:p w14:paraId="083F496A" w14:textId="77777777" w:rsidR="001A643B" w:rsidRDefault="00E50E7F" w:rsidP="00CF676E">
      <w:pPr>
        <w:pStyle w:val="3"/>
        <w:numPr>
          <w:ilvl w:val="2"/>
          <w:numId w:val="12"/>
        </w:numPr>
        <w:spacing w:line="360" w:lineRule="auto"/>
        <w:rPr>
          <w:sz w:val="28"/>
        </w:rPr>
      </w:pPr>
      <w:bookmarkStart w:id="22" w:name="_Toc118260666"/>
      <w:r>
        <w:rPr>
          <w:sz w:val="28"/>
        </w:rPr>
        <w:t>Выполнение функции (такой-то)</w:t>
      </w:r>
      <w:bookmarkEnd w:id="22"/>
    </w:p>
    <w:p w14:paraId="7EF02CD0" w14:textId="77777777" w:rsidR="001A643B" w:rsidRDefault="001A643B" w:rsidP="00CF676E">
      <w:pPr>
        <w:spacing w:line="360" w:lineRule="auto"/>
      </w:pPr>
    </w:p>
    <w:p w14:paraId="5EF42870" w14:textId="77777777" w:rsidR="001A643B" w:rsidRDefault="001A643B" w:rsidP="00CF676E">
      <w:pPr>
        <w:spacing w:line="360" w:lineRule="auto"/>
      </w:pPr>
    </w:p>
    <w:p w14:paraId="57C03AB6" w14:textId="77777777" w:rsidR="001A643B" w:rsidRDefault="001A643B" w:rsidP="00CF676E">
      <w:pPr>
        <w:spacing w:line="360" w:lineRule="auto"/>
      </w:pPr>
    </w:p>
    <w:p w14:paraId="049932C9" w14:textId="77777777" w:rsidR="001A643B" w:rsidRDefault="00E50E7F" w:rsidP="00CF676E">
      <w:pPr>
        <w:spacing w:line="360" w:lineRule="auto"/>
      </w:pPr>
      <w:r>
        <w:tab/>
        <w:t>Текст</w:t>
      </w:r>
    </w:p>
    <w:p w14:paraId="043DF442" w14:textId="77777777" w:rsidR="001A643B" w:rsidRDefault="001A643B" w:rsidP="00CF676E">
      <w:pPr>
        <w:spacing w:line="360" w:lineRule="auto"/>
      </w:pPr>
    </w:p>
    <w:p w14:paraId="57D03409" w14:textId="77777777" w:rsidR="001A643B" w:rsidRDefault="001A643B" w:rsidP="00CF676E">
      <w:pPr>
        <w:spacing w:line="360" w:lineRule="auto"/>
      </w:pPr>
    </w:p>
    <w:p w14:paraId="69690F9D" w14:textId="77777777" w:rsidR="001A643B" w:rsidRDefault="001A643B" w:rsidP="00CF676E">
      <w:pPr>
        <w:spacing w:line="360" w:lineRule="auto"/>
      </w:pPr>
    </w:p>
    <w:p w14:paraId="7E88EBC6" w14:textId="77777777" w:rsidR="001A643B" w:rsidRDefault="001A643B" w:rsidP="00CF676E">
      <w:pPr>
        <w:spacing w:line="360" w:lineRule="auto"/>
      </w:pPr>
    </w:p>
    <w:p w14:paraId="65CA00CA" w14:textId="77777777" w:rsidR="001A643B" w:rsidRDefault="00E50E7F" w:rsidP="00CF676E">
      <w:pPr>
        <w:pStyle w:val="3"/>
        <w:spacing w:line="360" w:lineRule="auto"/>
        <w:jc w:val="left"/>
        <w:rPr>
          <w:sz w:val="28"/>
        </w:rPr>
      </w:pPr>
      <w:bookmarkStart w:id="23" w:name="_Toc118260667"/>
      <w:r>
        <w:rPr>
          <w:sz w:val="28"/>
        </w:rPr>
        <w:lastRenderedPageBreak/>
        <w:t>Выполнение функции (этакой)</w:t>
      </w:r>
      <w:bookmarkEnd w:id="23"/>
    </w:p>
    <w:p w14:paraId="118D3AF3" w14:textId="77777777" w:rsidR="001A643B" w:rsidRDefault="001A643B" w:rsidP="00CF676E">
      <w:pPr>
        <w:spacing w:line="360" w:lineRule="auto"/>
      </w:pPr>
    </w:p>
    <w:p w14:paraId="721B2F87" w14:textId="77777777" w:rsidR="001A643B" w:rsidRDefault="001A643B" w:rsidP="00CF676E">
      <w:pPr>
        <w:spacing w:line="360" w:lineRule="auto"/>
      </w:pPr>
    </w:p>
    <w:p w14:paraId="17FB312D" w14:textId="77777777" w:rsidR="001A643B" w:rsidRDefault="001A643B" w:rsidP="00CF676E">
      <w:pPr>
        <w:spacing w:line="360" w:lineRule="auto"/>
      </w:pPr>
    </w:p>
    <w:p w14:paraId="1A9A4AD1" w14:textId="77777777" w:rsidR="001A643B" w:rsidRDefault="00E50E7F">
      <w:r>
        <w:tab/>
        <w:t>Текст</w:t>
      </w:r>
    </w:p>
    <w:p w14:paraId="2C34E1A2" w14:textId="77777777" w:rsidR="001A643B" w:rsidRDefault="001A643B"/>
    <w:p w14:paraId="03C0D60D" w14:textId="77777777" w:rsidR="001A643B" w:rsidRDefault="001A643B"/>
    <w:p w14:paraId="17E06E2B" w14:textId="77777777" w:rsidR="001A643B" w:rsidRDefault="001A643B"/>
    <w:p w14:paraId="17EF1900" w14:textId="77777777" w:rsidR="001A643B" w:rsidRDefault="001A643B"/>
    <w:p w14:paraId="4A9EE360" w14:textId="77777777" w:rsidR="001A643B" w:rsidRDefault="00E50E7F">
      <w:pPr>
        <w:pStyle w:val="2"/>
        <w:jc w:val="left"/>
        <w:rPr>
          <w:b/>
          <w:bCs/>
          <w:sz w:val="32"/>
        </w:rPr>
      </w:pPr>
      <w:bookmarkStart w:id="24" w:name="_Toc118260668"/>
      <w:r>
        <w:rPr>
          <w:b/>
          <w:bCs/>
          <w:sz w:val="32"/>
        </w:rPr>
        <w:t>Завершение работы программы</w:t>
      </w:r>
      <w:bookmarkEnd w:id="24"/>
    </w:p>
    <w:p w14:paraId="4C85B390" w14:textId="77777777" w:rsidR="001A643B" w:rsidRDefault="001A643B"/>
    <w:p w14:paraId="40468569" w14:textId="77777777" w:rsidR="001A643B" w:rsidRDefault="001A643B"/>
    <w:p w14:paraId="6C78EEC6" w14:textId="77777777" w:rsidR="001A643B" w:rsidRDefault="001A643B"/>
    <w:p w14:paraId="766D15C4" w14:textId="77777777" w:rsidR="001A643B" w:rsidRDefault="00E50E7F">
      <w:r>
        <w:tab/>
        <w:t>Текст</w:t>
      </w:r>
    </w:p>
    <w:p w14:paraId="51E8F983" w14:textId="77777777" w:rsidR="001A643B" w:rsidRDefault="001A643B"/>
    <w:p w14:paraId="71B8F36C" w14:textId="77777777" w:rsidR="001A643B" w:rsidRDefault="001A643B"/>
    <w:p w14:paraId="5F5F7875" w14:textId="77777777" w:rsidR="001A643B" w:rsidRDefault="001A643B"/>
    <w:p w14:paraId="6C9D1504" w14:textId="77777777" w:rsidR="001A643B" w:rsidRDefault="001A643B"/>
    <w:p w14:paraId="613C2599" w14:textId="77777777" w:rsidR="001A643B" w:rsidRPr="00D068B2" w:rsidRDefault="00E50E7F">
      <w:pPr>
        <w:pStyle w:val="1"/>
        <w:rPr>
          <w:caps/>
          <w:sz w:val="32"/>
          <w:highlight w:val="yellow"/>
        </w:rPr>
      </w:pPr>
      <w:bookmarkStart w:id="25" w:name="_Toc118260669"/>
      <w:r w:rsidRPr="00D068B2">
        <w:rPr>
          <w:caps/>
          <w:sz w:val="32"/>
          <w:highlight w:val="yellow"/>
        </w:rPr>
        <w:t>Входные и выходные данные</w:t>
      </w:r>
      <w:bookmarkEnd w:id="25"/>
    </w:p>
    <w:p w14:paraId="5B7B5531" w14:textId="77777777" w:rsidR="001A643B" w:rsidRDefault="001A643B"/>
    <w:p w14:paraId="2580273F" w14:textId="77777777" w:rsidR="001A643B" w:rsidRDefault="001A643B"/>
    <w:p w14:paraId="406E6BB0" w14:textId="77777777" w:rsidR="001A643B" w:rsidRDefault="001A643B"/>
    <w:p w14:paraId="67260392" w14:textId="77777777" w:rsidR="001A643B" w:rsidRDefault="001A643B"/>
    <w:p w14:paraId="3863E091" w14:textId="77777777" w:rsidR="001A643B" w:rsidRDefault="00E50E7F">
      <w:pPr>
        <w:pStyle w:val="2"/>
        <w:numPr>
          <w:ilvl w:val="1"/>
          <w:numId w:val="13"/>
        </w:numPr>
        <w:jc w:val="left"/>
        <w:rPr>
          <w:b/>
          <w:bCs/>
          <w:sz w:val="32"/>
        </w:rPr>
      </w:pPr>
      <w:bookmarkStart w:id="26" w:name="_Toc118260670"/>
      <w:r>
        <w:rPr>
          <w:b/>
          <w:bCs/>
          <w:sz w:val="32"/>
        </w:rPr>
        <w:t>Организация используемой входной информации</w:t>
      </w:r>
      <w:bookmarkEnd w:id="26"/>
    </w:p>
    <w:p w14:paraId="6AAADD0F" w14:textId="77777777" w:rsidR="001A643B" w:rsidRDefault="001A643B"/>
    <w:p w14:paraId="37EF861B" w14:textId="77777777" w:rsidR="001A643B" w:rsidRDefault="001A643B"/>
    <w:p w14:paraId="7AF884BC" w14:textId="77777777" w:rsidR="001A643B" w:rsidRDefault="001A643B"/>
    <w:p w14:paraId="2B0912B7" w14:textId="77777777" w:rsidR="001A643B" w:rsidRDefault="00E50E7F">
      <w:r>
        <w:tab/>
        <w:t>Текст</w:t>
      </w:r>
    </w:p>
    <w:p w14:paraId="161FB80C" w14:textId="77777777" w:rsidR="001A643B" w:rsidRDefault="001A643B"/>
    <w:p w14:paraId="59E4555C" w14:textId="77777777" w:rsidR="001A643B" w:rsidRDefault="001A643B"/>
    <w:p w14:paraId="27ABA2AF" w14:textId="77777777" w:rsidR="001A643B" w:rsidRDefault="001A643B"/>
    <w:p w14:paraId="7E8CDB80" w14:textId="77777777" w:rsidR="001A643B" w:rsidRDefault="001A643B"/>
    <w:p w14:paraId="7CCDCC16" w14:textId="77777777" w:rsidR="001A643B" w:rsidRDefault="00E50E7F">
      <w:pPr>
        <w:pStyle w:val="2"/>
        <w:jc w:val="left"/>
        <w:rPr>
          <w:b/>
          <w:bCs/>
          <w:sz w:val="32"/>
        </w:rPr>
      </w:pPr>
      <w:bookmarkStart w:id="27" w:name="_Toc118260671"/>
      <w:r>
        <w:rPr>
          <w:b/>
          <w:bCs/>
          <w:sz w:val="32"/>
        </w:rPr>
        <w:t>Организация используемой выходной информации</w:t>
      </w:r>
      <w:bookmarkEnd w:id="27"/>
    </w:p>
    <w:p w14:paraId="7E1B5B4E" w14:textId="77777777" w:rsidR="001A643B" w:rsidRDefault="001A643B"/>
    <w:p w14:paraId="7A8AAE27" w14:textId="77777777" w:rsidR="001A643B" w:rsidRDefault="001A643B"/>
    <w:p w14:paraId="354800E2" w14:textId="77777777" w:rsidR="001A643B" w:rsidRDefault="001A643B"/>
    <w:p w14:paraId="2656BB8A" w14:textId="77777777" w:rsidR="001A643B" w:rsidRDefault="00E50E7F">
      <w:r>
        <w:tab/>
        <w:t>Текст</w:t>
      </w:r>
    </w:p>
    <w:p w14:paraId="68656403" w14:textId="77777777" w:rsidR="001A643B" w:rsidRDefault="001A643B"/>
    <w:p w14:paraId="14BAC0DA" w14:textId="77777777" w:rsidR="001A643B" w:rsidRDefault="001A643B"/>
    <w:p w14:paraId="5B85250A" w14:textId="77777777" w:rsidR="001A643B" w:rsidRDefault="001A643B"/>
    <w:p w14:paraId="1DEAD32A" w14:textId="77777777" w:rsidR="001A643B" w:rsidRDefault="001A643B"/>
    <w:p w14:paraId="54B3C6A0" w14:textId="77777777" w:rsidR="001A643B" w:rsidRPr="006B488A" w:rsidRDefault="00E50E7F">
      <w:pPr>
        <w:pStyle w:val="1"/>
        <w:rPr>
          <w:caps/>
          <w:sz w:val="32"/>
          <w:highlight w:val="yellow"/>
        </w:rPr>
      </w:pPr>
      <w:bookmarkStart w:id="28" w:name="_Toc118260672"/>
      <w:r w:rsidRPr="006B488A">
        <w:rPr>
          <w:caps/>
          <w:sz w:val="32"/>
          <w:highlight w:val="yellow"/>
        </w:rPr>
        <w:t>Сообщения</w:t>
      </w:r>
      <w:bookmarkEnd w:id="28"/>
    </w:p>
    <w:p w14:paraId="0FD7D633" w14:textId="77777777" w:rsidR="001A643B" w:rsidRPr="006B488A" w:rsidRDefault="001A643B">
      <w:pPr>
        <w:rPr>
          <w:lang w:val="en-US"/>
        </w:rPr>
      </w:pPr>
    </w:p>
    <w:p w14:paraId="66410F7B" w14:textId="77777777" w:rsidR="001A643B" w:rsidRDefault="001A643B"/>
    <w:p w14:paraId="68FBE149" w14:textId="77777777" w:rsidR="001A643B" w:rsidRDefault="001A643B"/>
    <w:p w14:paraId="21FE942C" w14:textId="77777777" w:rsidR="001A643B" w:rsidRDefault="001A643B"/>
    <w:p w14:paraId="3E872FFB" w14:textId="77777777" w:rsidR="001A643B" w:rsidRDefault="00E50E7F">
      <w:pPr>
        <w:pStyle w:val="2"/>
        <w:numPr>
          <w:ilvl w:val="1"/>
          <w:numId w:val="14"/>
        </w:numPr>
        <w:jc w:val="left"/>
        <w:rPr>
          <w:b/>
          <w:bCs/>
          <w:sz w:val="32"/>
        </w:rPr>
      </w:pPr>
      <w:bookmarkStart w:id="29" w:name="_Toc118260673"/>
      <w:r>
        <w:rPr>
          <w:b/>
          <w:bCs/>
          <w:sz w:val="32"/>
        </w:rPr>
        <w:lastRenderedPageBreak/>
        <w:t>Сообщение (такое-то)</w:t>
      </w:r>
      <w:bookmarkEnd w:id="29"/>
    </w:p>
    <w:p w14:paraId="63487B69" w14:textId="77777777" w:rsidR="001A643B" w:rsidRDefault="001A643B"/>
    <w:p w14:paraId="6EB35311" w14:textId="77777777" w:rsidR="001A643B" w:rsidRDefault="001A643B"/>
    <w:p w14:paraId="7086B0E7" w14:textId="77777777" w:rsidR="001A643B" w:rsidRDefault="001A643B"/>
    <w:p w14:paraId="7A3D8653" w14:textId="77777777" w:rsidR="001A643B" w:rsidRDefault="00E50E7F">
      <w:r>
        <w:tab/>
        <w:t>Текст</w:t>
      </w:r>
    </w:p>
    <w:p w14:paraId="25571A76" w14:textId="77777777" w:rsidR="001A643B" w:rsidRDefault="001A643B"/>
    <w:p w14:paraId="199EE188" w14:textId="77777777" w:rsidR="001A643B" w:rsidRDefault="001A643B"/>
    <w:p w14:paraId="7F3EEEE0" w14:textId="77777777" w:rsidR="001A643B" w:rsidRDefault="001A643B"/>
    <w:p w14:paraId="2C5F0ABA" w14:textId="77777777" w:rsidR="001A643B" w:rsidRDefault="001A643B"/>
    <w:p w14:paraId="552B4514" w14:textId="77777777" w:rsidR="001A643B" w:rsidRDefault="00E50E7F">
      <w:pPr>
        <w:pStyle w:val="2"/>
        <w:jc w:val="left"/>
        <w:rPr>
          <w:b/>
          <w:bCs/>
          <w:sz w:val="32"/>
        </w:rPr>
      </w:pPr>
      <w:bookmarkStart w:id="30" w:name="_Toc118260674"/>
      <w:r>
        <w:rPr>
          <w:b/>
          <w:bCs/>
          <w:sz w:val="32"/>
        </w:rPr>
        <w:t>Сообщение (этакое)</w:t>
      </w:r>
      <w:bookmarkEnd w:id="30"/>
    </w:p>
    <w:p w14:paraId="7806035A" w14:textId="77777777" w:rsidR="001A643B" w:rsidRDefault="001A643B"/>
    <w:p w14:paraId="19BB93E6" w14:textId="77777777" w:rsidR="001A643B" w:rsidRDefault="001A643B"/>
    <w:p w14:paraId="4C25B04D" w14:textId="77777777" w:rsidR="001A643B" w:rsidRDefault="001A643B"/>
    <w:p w14:paraId="5CE95A54" w14:textId="77777777" w:rsidR="001A643B" w:rsidRDefault="00E50E7F">
      <w:r>
        <w:t>Текст</w:t>
      </w:r>
    </w:p>
    <w:p w14:paraId="7F3B38FB" w14:textId="77777777" w:rsidR="001A643B" w:rsidRDefault="001A643B"/>
    <w:p w14:paraId="1E05E7AD" w14:textId="77777777" w:rsidR="001A643B" w:rsidRDefault="001A643B"/>
    <w:p w14:paraId="6395A04D" w14:textId="77777777" w:rsidR="001A643B" w:rsidRDefault="001A643B">
      <w:pPr>
        <w:rPr>
          <w:b/>
          <w:bCs/>
        </w:rPr>
      </w:pPr>
    </w:p>
    <w:p w14:paraId="7E339C9C" w14:textId="77777777" w:rsidR="001A643B" w:rsidRDefault="001A643B">
      <w:pPr>
        <w:pStyle w:val="1"/>
        <w:jc w:val="left"/>
        <w:rPr>
          <w:b w:val="0"/>
          <w:bCs w:val="0"/>
          <w:caps/>
          <w:sz w:val="32"/>
        </w:rPr>
        <w:sectPr w:rsidR="001A643B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1A643B" w14:paraId="71D28511" w14:textId="77777777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0C096E" w14:textId="77777777" w:rsidR="001A643B" w:rsidRDefault="00E50E7F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 w:val="32"/>
                <w:szCs w:val="2"/>
              </w:rPr>
              <w:lastRenderedPageBreak/>
              <w:br w:type="page"/>
            </w:r>
            <w:bookmarkStart w:id="31" w:name="_Toc118260675"/>
            <w:r>
              <w:rPr>
                <w:caps/>
                <w:sz w:val="32"/>
              </w:rPr>
              <w:t>Лист регистрации изменений</w:t>
            </w:r>
            <w:bookmarkEnd w:id="31"/>
          </w:p>
        </w:tc>
      </w:tr>
      <w:tr w:rsidR="001A643B" w14:paraId="46D2E060" w14:textId="7777777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47E1A6" w14:textId="77777777" w:rsidR="001A643B" w:rsidRDefault="00E50E7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A87C8A" w14:textId="77777777" w:rsidR="001A643B" w:rsidRDefault="00E50E7F">
            <w:pPr>
              <w:jc w:val="center"/>
            </w:pPr>
            <w:r>
              <w:t>Всего</w:t>
            </w:r>
          </w:p>
          <w:p w14:paraId="0EBE8ECE" w14:textId="77777777" w:rsidR="001A643B" w:rsidRDefault="00E50E7F">
            <w:pPr>
              <w:jc w:val="center"/>
            </w:pPr>
            <w:r>
              <w:t>листов</w:t>
            </w:r>
          </w:p>
          <w:p w14:paraId="3F79320D" w14:textId="77777777" w:rsidR="001A643B" w:rsidRDefault="00E50E7F">
            <w:pPr>
              <w:jc w:val="center"/>
            </w:pPr>
            <w:r>
              <w:t>(страниц)</w:t>
            </w:r>
          </w:p>
          <w:p w14:paraId="278205EC" w14:textId="77777777" w:rsidR="001A643B" w:rsidRDefault="00E50E7F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2A0979" w14:textId="77777777" w:rsidR="001A643B" w:rsidRDefault="00E50E7F">
            <w:pPr>
              <w:jc w:val="center"/>
            </w:pPr>
            <w:r>
              <w:t>№</w:t>
            </w:r>
          </w:p>
          <w:p w14:paraId="61BA3F85" w14:textId="77777777" w:rsidR="001A643B" w:rsidRDefault="00E50E7F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123C5FB" w14:textId="77777777" w:rsidR="001A643B" w:rsidRDefault="00E50E7F">
            <w:pPr>
              <w:jc w:val="center"/>
            </w:pPr>
            <w:r>
              <w:t>Входящий</w:t>
            </w:r>
          </w:p>
          <w:p w14:paraId="146F00E8" w14:textId="77777777" w:rsidR="001A643B" w:rsidRDefault="00E50E7F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14:paraId="01828C24" w14:textId="77777777" w:rsidR="001A643B" w:rsidRDefault="00E50E7F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14:paraId="0846FBFA" w14:textId="77777777" w:rsidR="001A643B" w:rsidRDefault="00E50E7F">
            <w:pPr>
              <w:jc w:val="center"/>
            </w:pPr>
            <w:r>
              <w:t>документа</w:t>
            </w:r>
          </w:p>
          <w:p w14:paraId="263D5075" w14:textId="77777777" w:rsidR="001A643B" w:rsidRDefault="00E50E7F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44650C" w14:textId="77777777" w:rsidR="001A643B" w:rsidRDefault="00E50E7F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53298" w14:textId="77777777" w:rsidR="001A643B" w:rsidRDefault="00E50E7F">
            <w:pPr>
              <w:jc w:val="center"/>
            </w:pPr>
            <w:r>
              <w:t>Дата</w:t>
            </w:r>
          </w:p>
        </w:tc>
      </w:tr>
      <w:tr w:rsidR="001A643B" w14:paraId="79559806" w14:textId="7777777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F69B5E" w14:textId="77777777" w:rsidR="001A643B" w:rsidRDefault="00E50E7F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32C7A" w14:textId="77777777" w:rsidR="001A643B" w:rsidRDefault="00E50E7F">
            <w:pPr>
              <w:jc w:val="center"/>
            </w:pPr>
            <w:r>
              <w:t>изменен</w:t>
            </w:r>
          </w:p>
          <w:p w14:paraId="19BE4187" w14:textId="77777777" w:rsidR="001A643B" w:rsidRDefault="00E50E7F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E49F87" w14:textId="77777777" w:rsidR="001A643B" w:rsidRDefault="00E50E7F">
            <w:pPr>
              <w:jc w:val="center"/>
            </w:pPr>
            <w:r>
              <w:t>заме</w:t>
            </w:r>
          </w:p>
          <w:p w14:paraId="07C8BC76" w14:textId="77777777" w:rsidR="001A643B" w:rsidRDefault="00E50E7F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AF2BA1B" w14:textId="77777777" w:rsidR="001A643B" w:rsidRDefault="00E50E7F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DA8357" w14:textId="77777777" w:rsidR="001A643B" w:rsidRDefault="00E50E7F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14:paraId="35ED58CD" w14:textId="77777777" w:rsidR="001A643B" w:rsidRDefault="00E50E7F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D749327" w14:textId="77777777" w:rsidR="001A643B" w:rsidRDefault="001A643B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C3E217A" w14:textId="77777777" w:rsidR="001A643B" w:rsidRDefault="001A643B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69704C8" w14:textId="77777777" w:rsidR="001A643B" w:rsidRDefault="001A643B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A9F6717" w14:textId="77777777" w:rsidR="001A643B" w:rsidRDefault="001A643B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042AF8D" w14:textId="77777777" w:rsidR="001A643B" w:rsidRDefault="001A643B"/>
        </w:tc>
      </w:tr>
      <w:tr w:rsidR="001A643B" w14:paraId="139AD757" w14:textId="7777777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3B61C48" w14:textId="77777777" w:rsidR="001A643B" w:rsidRDefault="001A643B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5C67EAF8" w14:textId="77777777" w:rsidR="001A643B" w:rsidRDefault="001A643B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19AE0CC1" w14:textId="77777777" w:rsidR="001A643B" w:rsidRDefault="001A643B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452C07BA" w14:textId="77777777" w:rsidR="001A643B" w:rsidRDefault="001A643B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45314C94" w14:textId="77777777" w:rsidR="001A643B" w:rsidRDefault="001A643B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0F5393B9" w14:textId="77777777" w:rsidR="001A643B" w:rsidRDefault="001A643B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1456DE67" w14:textId="77777777" w:rsidR="001A643B" w:rsidRDefault="001A643B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639EBFC0" w14:textId="77777777" w:rsidR="001A643B" w:rsidRDefault="001A643B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5C2F1AA4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61DE304" w14:textId="77777777" w:rsidR="001A643B" w:rsidRDefault="001A643B">
            <w:pPr>
              <w:jc w:val="center"/>
            </w:pPr>
          </w:p>
        </w:tc>
      </w:tr>
      <w:tr w:rsidR="001A643B" w14:paraId="28CDD3C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43D1A3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2CE3A6C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CA423C4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FFCEA92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4BFD11D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DC5F27E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DF4A503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D6B4ABD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481F2F05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F5B9E1E" w14:textId="77777777" w:rsidR="001A643B" w:rsidRDefault="001A643B">
            <w:pPr>
              <w:jc w:val="center"/>
            </w:pPr>
          </w:p>
        </w:tc>
      </w:tr>
      <w:tr w:rsidR="001A643B" w14:paraId="24322C6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B42E5FD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07E138B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FC0A66C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CBD386D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22A9A78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774C496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5A683E9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01F5E2F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6E6CF10F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468D14C" w14:textId="77777777" w:rsidR="001A643B" w:rsidRDefault="001A643B">
            <w:pPr>
              <w:jc w:val="center"/>
            </w:pPr>
          </w:p>
        </w:tc>
      </w:tr>
      <w:tr w:rsidR="001A643B" w14:paraId="6D52A52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3DE0C16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8828952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2DB0D1E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8931B2D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E86811D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914015D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F851FBA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11F25B2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12F5F2B6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06CE9D1" w14:textId="77777777" w:rsidR="001A643B" w:rsidRDefault="001A643B">
            <w:pPr>
              <w:jc w:val="center"/>
            </w:pPr>
          </w:p>
        </w:tc>
      </w:tr>
      <w:tr w:rsidR="001A643B" w14:paraId="7197176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696CC26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22279F0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FACC580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221AD1F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0FB4E35" w14:textId="77777777" w:rsidR="001A643B" w:rsidRDefault="001A643B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14:paraId="73F4402F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C4F51DE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A04A92A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6FDA58F1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6930798" w14:textId="77777777" w:rsidR="001A643B" w:rsidRDefault="001A643B">
            <w:pPr>
              <w:jc w:val="center"/>
            </w:pPr>
          </w:p>
        </w:tc>
      </w:tr>
      <w:tr w:rsidR="001A643B" w14:paraId="751D4BE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C68B0D1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7540DFA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EA917AC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7FDF1E2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435411F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A1009D1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45582AC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F82E1F7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1B23A6A3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1BC6FE4" w14:textId="77777777" w:rsidR="001A643B" w:rsidRDefault="001A643B">
            <w:pPr>
              <w:jc w:val="center"/>
            </w:pPr>
          </w:p>
        </w:tc>
      </w:tr>
      <w:tr w:rsidR="001A643B" w14:paraId="276E8BD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FF5C118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1FDB061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C643A0D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C13E322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1FD6418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0F5D744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25030C9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96C43C5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2970B19D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35AA4BB" w14:textId="77777777" w:rsidR="001A643B" w:rsidRDefault="001A643B">
            <w:pPr>
              <w:jc w:val="center"/>
            </w:pPr>
          </w:p>
        </w:tc>
      </w:tr>
      <w:tr w:rsidR="001A643B" w14:paraId="1BB25AB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6F6FB16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C0B683C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CAABF8E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D838ACA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A707047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690283E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3647AD5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0C932F2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61B4212A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6692B63" w14:textId="77777777" w:rsidR="001A643B" w:rsidRDefault="001A643B">
            <w:pPr>
              <w:jc w:val="center"/>
            </w:pPr>
          </w:p>
        </w:tc>
      </w:tr>
      <w:tr w:rsidR="001A643B" w14:paraId="2405E29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44F11F2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870473C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66985DD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9414A8D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8D5BFD7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B2D72EC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99E9D14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4FCDDD5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33D71EDA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EC76F4E" w14:textId="77777777" w:rsidR="001A643B" w:rsidRDefault="001A643B">
            <w:pPr>
              <w:jc w:val="center"/>
            </w:pPr>
          </w:p>
        </w:tc>
      </w:tr>
      <w:tr w:rsidR="001A643B" w14:paraId="169AF0D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0D1CFB6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C1A3655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4A34413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6778E01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38F9501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6541CA1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3DB4173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D6AC75F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446F653F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08C04A5" w14:textId="77777777" w:rsidR="001A643B" w:rsidRDefault="001A643B">
            <w:pPr>
              <w:jc w:val="center"/>
            </w:pPr>
          </w:p>
        </w:tc>
      </w:tr>
      <w:tr w:rsidR="001A643B" w14:paraId="0FCB7FE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116BCE7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059C9DC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FA200A5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4FFA05E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DB81B9B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B07BA8A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28C0093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FFEC2F8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2B8A8D72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D6110B9" w14:textId="77777777" w:rsidR="001A643B" w:rsidRDefault="001A643B">
            <w:pPr>
              <w:jc w:val="center"/>
            </w:pPr>
          </w:p>
        </w:tc>
      </w:tr>
      <w:tr w:rsidR="001A643B" w14:paraId="799BB31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CF6433F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E7E6D33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33028E7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99DE48F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9561619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69A6FE3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DC310C9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F67C722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4B4F5491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D6C2A33" w14:textId="77777777" w:rsidR="001A643B" w:rsidRDefault="001A643B">
            <w:pPr>
              <w:jc w:val="center"/>
            </w:pPr>
          </w:p>
        </w:tc>
      </w:tr>
      <w:tr w:rsidR="001A643B" w14:paraId="1B11941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532DEB6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B96C61B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23AD96C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6B3AF04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64E21CA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E732D9B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3A96A61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562C144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089CFFC2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A0C75D8" w14:textId="77777777" w:rsidR="001A643B" w:rsidRDefault="001A643B">
            <w:pPr>
              <w:jc w:val="center"/>
            </w:pPr>
          </w:p>
        </w:tc>
      </w:tr>
      <w:tr w:rsidR="001A643B" w14:paraId="2A49BA4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C6A3DA6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2CBCB3D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F40DD5E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67942CE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504A2A3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DE04431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FA50B1B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9A7D5AA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56BC9FD7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D4CE714" w14:textId="77777777" w:rsidR="001A643B" w:rsidRDefault="001A643B">
            <w:pPr>
              <w:jc w:val="center"/>
            </w:pPr>
          </w:p>
        </w:tc>
      </w:tr>
      <w:tr w:rsidR="001A643B" w14:paraId="76D5D22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97C826B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8A44565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1071D92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9061068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8B01942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6C5D627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EB557CF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DF6582B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4EA15DC2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F96CA26" w14:textId="77777777" w:rsidR="001A643B" w:rsidRDefault="001A643B">
            <w:pPr>
              <w:jc w:val="center"/>
            </w:pPr>
          </w:p>
        </w:tc>
      </w:tr>
      <w:tr w:rsidR="001A643B" w14:paraId="2B21943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3EBB414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46826A1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A9EAD48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46A5EE0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FC6884D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E67AC0B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A3FF312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25CC18B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4B79E0B0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DADAF0F" w14:textId="77777777" w:rsidR="001A643B" w:rsidRDefault="001A643B">
            <w:pPr>
              <w:jc w:val="center"/>
            </w:pPr>
          </w:p>
        </w:tc>
      </w:tr>
      <w:tr w:rsidR="001A643B" w14:paraId="75FE613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240AE12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662AE13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2BCD7F5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1B5AFAA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220E88C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38609E4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8365129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6D469DC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5DEE0033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E8A9838" w14:textId="77777777" w:rsidR="001A643B" w:rsidRDefault="001A643B">
            <w:pPr>
              <w:jc w:val="center"/>
            </w:pPr>
          </w:p>
        </w:tc>
      </w:tr>
      <w:tr w:rsidR="001A643B" w14:paraId="1FCABD5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AE3DEF5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2ED398A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1C5497B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8A0F888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26B5532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AB02632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2B62D80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1FC391A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74277DB9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A0F15F9" w14:textId="77777777" w:rsidR="001A643B" w:rsidRDefault="001A643B">
            <w:pPr>
              <w:jc w:val="center"/>
            </w:pPr>
          </w:p>
        </w:tc>
      </w:tr>
      <w:tr w:rsidR="001A643B" w14:paraId="2208845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FCF4C56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EB057E3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E284E5F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B53611D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8C15DC5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D3705F0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2EBAAF1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609C8D3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306A285C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39B25DD" w14:textId="77777777" w:rsidR="001A643B" w:rsidRDefault="001A643B">
            <w:pPr>
              <w:jc w:val="center"/>
            </w:pPr>
          </w:p>
        </w:tc>
      </w:tr>
      <w:tr w:rsidR="001A643B" w14:paraId="21276811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BC93381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0C99D0D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19AD69C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C28052C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65B5568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8E84A54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278404C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A477DE5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53B5B5AC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D076E82" w14:textId="77777777" w:rsidR="001A643B" w:rsidRDefault="001A643B">
            <w:pPr>
              <w:jc w:val="center"/>
            </w:pPr>
          </w:p>
        </w:tc>
      </w:tr>
      <w:tr w:rsidR="001A643B" w14:paraId="5345220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FD00AF2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B40DDA6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2840D56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F00629A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CD376EE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78638C9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33D7D4A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8FC6CE8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26EABED9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6A85803" w14:textId="77777777" w:rsidR="001A643B" w:rsidRDefault="001A643B">
            <w:pPr>
              <w:jc w:val="center"/>
            </w:pPr>
          </w:p>
        </w:tc>
      </w:tr>
      <w:tr w:rsidR="001A643B" w14:paraId="2A3C13C9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E36AC67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280A0B1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BA185C3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E954D0D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0B9C2F0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1785B84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15B80C4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E67A052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587E22D8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A0B9ABC" w14:textId="77777777" w:rsidR="001A643B" w:rsidRDefault="001A643B">
            <w:pPr>
              <w:jc w:val="center"/>
            </w:pPr>
          </w:p>
        </w:tc>
      </w:tr>
      <w:tr w:rsidR="001A643B" w14:paraId="23C28F7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DCFD8AA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9B7D903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D0D071A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7D6676F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74AD1E2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C62ACA9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08695E7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63195D6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274E0132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6909575" w14:textId="77777777" w:rsidR="001A643B" w:rsidRDefault="001A643B">
            <w:pPr>
              <w:jc w:val="center"/>
            </w:pPr>
          </w:p>
        </w:tc>
      </w:tr>
      <w:tr w:rsidR="001A643B" w14:paraId="40BB2579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A0743C3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3BF8721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5AFB70E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10E8B86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60B5BB0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CC937C5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E6D4953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1A2B6F1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2A510176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0B1D168" w14:textId="77777777" w:rsidR="001A643B" w:rsidRDefault="001A643B">
            <w:pPr>
              <w:jc w:val="center"/>
            </w:pPr>
          </w:p>
        </w:tc>
      </w:tr>
      <w:tr w:rsidR="001A643B" w14:paraId="00DC6CC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699709E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78244A7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B9079AF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098FF34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8830C17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673898D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970B83B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4589500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4558EFD3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FF54EC9" w14:textId="77777777" w:rsidR="001A643B" w:rsidRDefault="001A643B">
            <w:pPr>
              <w:jc w:val="center"/>
            </w:pPr>
          </w:p>
        </w:tc>
      </w:tr>
      <w:tr w:rsidR="001A643B" w14:paraId="21BD3E0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3450C25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AEFADBA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7E88615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E6CBD17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C9EFB43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A1A265D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83E7C5A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03555E0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392C294C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E3927EA" w14:textId="77777777" w:rsidR="001A643B" w:rsidRDefault="001A643B">
            <w:pPr>
              <w:jc w:val="center"/>
            </w:pPr>
          </w:p>
        </w:tc>
      </w:tr>
      <w:tr w:rsidR="001A643B" w14:paraId="05CACD3F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400B242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9C37E85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BD98790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3327196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13C4BE6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138B089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6D96CE2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E32F044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33385C90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443BD88" w14:textId="77777777" w:rsidR="001A643B" w:rsidRDefault="001A643B">
            <w:pPr>
              <w:jc w:val="center"/>
            </w:pPr>
          </w:p>
        </w:tc>
      </w:tr>
      <w:tr w:rsidR="001A643B" w14:paraId="71A2F5F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0309E43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43448E7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4DDBA96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94BB8ED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9022AED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3357CDF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6044863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D59BB7C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467A3C65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A6BB8F2" w14:textId="77777777" w:rsidR="001A643B" w:rsidRDefault="001A643B">
            <w:pPr>
              <w:jc w:val="center"/>
            </w:pPr>
          </w:p>
        </w:tc>
      </w:tr>
      <w:tr w:rsidR="001A643B" w14:paraId="04BF2BE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3C35E66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9093C28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255A0DA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A088843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4604D9B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D8E06EE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CACA735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69798C9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70CD2CA9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A3740D7" w14:textId="77777777" w:rsidR="001A643B" w:rsidRDefault="001A643B">
            <w:pPr>
              <w:jc w:val="center"/>
            </w:pPr>
          </w:p>
        </w:tc>
      </w:tr>
      <w:tr w:rsidR="001A643B" w14:paraId="0BAF2429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5034449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95F6D6C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CF5BE52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A9333D2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C37C593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2A35A6A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FD06F53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A4B7C53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4CED4655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5AFFDF9" w14:textId="77777777" w:rsidR="001A643B" w:rsidRDefault="001A643B">
            <w:pPr>
              <w:jc w:val="center"/>
            </w:pPr>
          </w:p>
        </w:tc>
      </w:tr>
      <w:tr w:rsidR="001A643B" w14:paraId="0E9739B9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90ADF2F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120E0F3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56279B5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DE3EDC5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C257050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3528D6B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1083257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27FFFBB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138297C1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4049365" w14:textId="77777777" w:rsidR="001A643B" w:rsidRDefault="001A643B">
            <w:pPr>
              <w:jc w:val="center"/>
            </w:pPr>
          </w:p>
        </w:tc>
      </w:tr>
      <w:tr w:rsidR="001A643B" w14:paraId="61C4E65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A8E323E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C2A4BAB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DA59C1D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562D8D4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C25241D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7E76A56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3E7648C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F0919A3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2B2966B2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E558464" w14:textId="77777777" w:rsidR="001A643B" w:rsidRDefault="001A643B">
            <w:pPr>
              <w:jc w:val="center"/>
            </w:pPr>
          </w:p>
        </w:tc>
      </w:tr>
      <w:tr w:rsidR="001A643B" w14:paraId="331DA51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9C574BD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71C6E66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8C3FC92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1BD4BC0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60FCF02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785336D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C12C32D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6D66274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698BAC18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E55F826" w14:textId="77777777" w:rsidR="001A643B" w:rsidRDefault="001A643B">
            <w:pPr>
              <w:jc w:val="center"/>
            </w:pPr>
          </w:p>
        </w:tc>
      </w:tr>
      <w:tr w:rsidR="001A643B" w14:paraId="2A4CAA8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3526029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A3FB659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94349AD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56E476B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2B697FA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1F1564B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2885A7C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403F55A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66E86146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BE8BAA1" w14:textId="77777777" w:rsidR="001A643B" w:rsidRDefault="001A643B">
            <w:pPr>
              <w:jc w:val="center"/>
            </w:pPr>
          </w:p>
        </w:tc>
      </w:tr>
      <w:tr w:rsidR="001A643B" w14:paraId="5D7B10A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A36B038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F133081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E38AEBD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F945575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89F70AC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7B26A67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2A8A4E5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ACAB6DE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1DD615AD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90A5C13" w14:textId="77777777" w:rsidR="001A643B" w:rsidRDefault="001A643B">
            <w:pPr>
              <w:jc w:val="center"/>
            </w:pPr>
          </w:p>
        </w:tc>
      </w:tr>
      <w:tr w:rsidR="001A643B" w14:paraId="5507C72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53AC902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B3E329C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C285F31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3D8B072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AF5D07E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34C4BC3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1035773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83EA7EC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46BCFE12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B6BE39C" w14:textId="77777777" w:rsidR="001A643B" w:rsidRDefault="001A643B">
            <w:pPr>
              <w:jc w:val="center"/>
            </w:pPr>
          </w:p>
        </w:tc>
      </w:tr>
      <w:tr w:rsidR="001A643B" w14:paraId="55E5F0D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6707AE3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4272E22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E2195C2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97B1149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153073E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949BAAD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C8B60EE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A125B61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2D489F09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609ED6A" w14:textId="77777777" w:rsidR="001A643B" w:rsidRDefault="001A643B">
            <w:pPr>
              <w:jc w:val="center"/>
            </w:pPr>
          </w:p>
        </w:tc>
      </w:tr>
      <w:tr w:rsidR="001A643B" w14:paraId="55C7B49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155798A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72492A0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119E8C1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A030BDA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1EA9EF0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0E01083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EE65BB0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6585092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4517BE84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AF4A0C0" w14:textId="77777777" w:rsidR="001A643B" w:rsidRDefault="001A643B">
            <w:pPr>
              <w:jc w:val="center"/>
            </w:pPr>
          </w:p>
        </w:tc>
      </w:tr>
      <w:tr w:rsidR="001A643B" w14:paraId="579D864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9674889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A56A781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964E3BF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E81CEBC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4E4CC8C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888174A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7F2323E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17E75D9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7B7BF34D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D31B945" w14:textId="77777777" w:rsidR="001A643B" w:rsidRDefault="001A643B">
            <w:pPr>
              <w:jc w:val="center"/>
            </w:pPr>
          </w:p>
        </w:tc>
      </w:tr>
      <w:tr w:rsidR="001A643B" w14:paraId="7DB91F0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1350F15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B9088CB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2DCD0B9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C404883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2A9471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18D9E80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1065A1C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BBBB431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6AFCBBB3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CB9C4A0" w14:textId="77777777" w:rsidR="001A643B" w:rsidRDefault="001A643B">
            <w:pPr>
              <w:jc w:val="center"/>
            </w:pPr>
          </w:p>
        </w:tc>
      </w:tr>
      <w:tr w:rsidR="001A643B" w14:paraId="4FB0DA4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1E8B8A5" w14:textId="77777777" w:rsidR="001A643B" w:rsidRDefault="001A643B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8006F14" w14:textId="77777777" w:rsidR="001A643B" w:rsidRDefault="001A643B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3B223A3" w14:textId="77777777" w:rsidR="001A643B" w:rsidRDefault="001A643B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40E0818" w14:textId="77777777" w:rsidR="001A643B" w:rsidRDefault="001A643B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595F6D" w14:textId="77777777" w:rsidR="001A643B" w:rsidRDefault="001A643B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4AEC938" w14:textId="77777777" w:rsidR="001A643B" w:rsidRDefault="001A643B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06A1D0B" w14:textId="77777777" w:rsidR="001A643B" w:rsidRDefault="001A643B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1E91592" w14:textId="77777777" w:rsidR="001A643B" w:rsidRDefault="001A643B">
            <w:pPr>
              <w:jc w:val="center"/>
            </w:pPr>
          </w:p>
        </w:tc>
        <w:tc>
          <w:tcPr>
            <w:tcW w:w="782" w:type="dxa"/>
            <w:vAlign w:val="center"/>
          </w:tcPr>
          <w:p w14:paraId="45ED756E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1BECC4F" w14:textId="77777777" w:rsidR="001A643B" w:rsidRDefault="001A643B">
            <w:pPr>
              <w:jc w:val="center"/>
            </w:pPr>
          </w:p>
        </w:tc>
      </w:tr>
      <w:tr w:rsidR="001A643B" w14:paraId="22F1428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EB1A423" w14:textId="77777777" w:rsidR="001A643B" w:rsidRDefault="001A643B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0FF2B938" w14:textId="77777777" w:rsidR="001A643B" w:rsidRDefault="001A643B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14:paraId="6DB85F66" w14:textId="77777777" w:rsidR="001A643B" w:rsidRDefault="001A643B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14:paraId="5530C5E3" w14:textId="77777777" w:rsidR="001A643B" w:rsidRDefault="001A643B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14:paraId="4B247CCA" w14:textId="77777777" w:rsidR="001A643B" w:rsidRDefault="001A643B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14:paraId="51D43DBA" w14:textId="77777777" w:rsidR="001A643B" w:rsidRDefault="001A643B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14:paraId="5650FB6F" w14:textId="77777777" w:rsidR="001A643B" w:rsidRDefault="001A643B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14:paraId="7BCABC9E" w14:textId="77777777" w:rsidR="001A643B" w:rsidRDefault="001A643B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14:paraId="2BB2FDCC" w14:textId="77777777" w:rsidR="001A643B" w:rsidRDefault="001A643B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CBF5374" w14:textId="77777777" w:rsidR="001A643B" w:rsidRDefault="001A643B">
            <w:pPr>
              <w:jc w:val="center"/>
            </w:pPr>
          </w:p>
        </w:tc>
      </w:tr>
    </w:tbl>
    <w:p w14:paraId="1C9260DB" w14:textId="77777777" w:rsidR="00D068B2" w:rsidRDefault="00D068B2">
      <w:pPr>
        <w:rPr>
          <w:sz w:val="2"/>
        </w:rPr>
      </w:pPr>
    </w:p>
    <w:sectPr w:rsidR="00D068B2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94B3C" w14:textId="77777777" w:rsidR="00E85BDF" w:rsidRDefault="00E85BDF">
      <w:r>
        <w:separator/>
      </w:r>
    </w:p>
  </w:endnote>
  <w:endnote w:type="continuationSeparator" w:id="0">
    <w:p w14:paraId="471906F9" w14:textId="77777777" w:rsidR="00E85BDF" w:rsidRDefault="00E85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B1867" w14:textId="77777777" w:rsidR="001A643B" w:rsidRDefault="00E50E7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73419B0" w14:textId="77777777" w:rsidR="001A643B" w:rsidRDefault="001A643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7537555"/>
      <w:docPartObj>
        <w:docPartGallery w:val="Page Numbers (Bottom of Page)"/>
        <w:docPartUnique/>
      </w:docPartObj>
    </w:sdtPr>
    <w:sdtContent>
      <w:p w14:paraId="1A82FBEC" w14:textId="77777777" w:rsidR="00CF676E" w:rsidRDefault="00000000">
        <w:pPr>
          <w:pStyle w:val="a5"/>
          <w:jc w:val="center"/>
        </w:pPr>
      </w:p>
    </w:sdtContent>
  </w:sdt>
  <w:p w14:paraId="2E075DE2" w14:textId="77777777" w:rsidR="001A643B" w:rsidRDefault="001A643B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3A1F9" w14:textId="77777777" w:rsidR="001A643B" w:rsidRDefault="00E50E7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CF676E">
      <w:rPr>
        <w:b/>
        <w:bCs/>
        <w:sz w:val="28"/>
        <w:szCs w:val="28"/>
      </w:rPr>
      <w:t>23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BAE3" w14:textId="0D19B5C5" w:rsidR="001A643B" w:rsidRDefault="00E50E7F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D04BEB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D04BEB">
      <w:rPr>
        <w:noProof/>
        <w:sz w:val="36"/>
      </w:rPr>
      <w:t>10</w:t>
    </w:r>
    <w:r>
      <w:rPr>
        <w:sz w:val="36"/>
      </w:rPr>
      <w:fldChar w:fldCharType="end"/>
    </w:r>
  </w:p>
  <w:p w14:paraId="413970C1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53A7713B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59AFCB75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481D3E57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24ED6C98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436BC6A8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18B0E0CB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54AC8358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79379843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64D9459D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7E507ADD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70866086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6E31F8C7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0E21CD20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41C70E94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0C872853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3822A27D" w14:textId="77777777" w:rsidR="001A643B" w:rsidRDefault="001A643B">
    <w:pPr>
      <w:pStyle w:val="a5"/>
      <w:jc w:val="center"/>
      <w:rPr>
        <w:b/>
        <w:bCs/>
        <w:sz w:val="28"/>
        <w:szCs w:val="28"/>
      </w:rPr>
    </w:pPr>
  </w:p>
  <w:p w14:paraId="23C060F1" w14:textId="77777777" w:rsidR="001A643B" w:rsidRDefault="00E50E7F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CF676E">
      <w:rPr>
        <w:b/>
        <w:bCs/>
        <w:sz w:val="28"/>
        <w:szCs w:val="28"/>
      </w:rPr>
      <w:t>23</w:t>
    </w:r>
    <w:r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CE0B0" w14:textId="77777777" w:rsidR="00E85BDF" w:rsidRDefault="00E85BDF">
      <w:r>
        <w:separator/>
      </w:r>
    </w:p>
  </w:footnote>
  <w:footnote w:type="continuationSeparator" w:id="0">
    <w:p w14:paraId="3004560C" w14:textId="77777777" w:rsidR="00E85BDF" w:rsidRDefault="00E85BDF">
      <w:r>
        <w:continuationSeparator/>
      </w:r>
    </w:p>
  </w:footnote>
  <w:footnote w:id="1">
    <w:p w14:paraId="0DA8598D" w14:textId="77777777" w:rsidR="001A643B" w:rsidRDefault="00E50E7F">
      <w:pPr>
        <w:pStyle w:val="a8"/>
        <w:rPr>
          <w:sz w:val="22"/>
        </w:rPr>
      </w:pPr>
      <w:r>
        <w:rPr>
          <w:rStyle w:val="ac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14:paraId="0E801FA9" w14:textId="77777777" w:rsidR="001A643B" w:rsidRDefault="00E50E7F">
      <w:pPr>
        <w:pStyle w:val="a8"/>
      </w:pPr>
      <w:r>
        <w:rPr>
          <w:rStyle w:val="ac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14:paraId="644B5B07" w14:textId="77777777" w:rsidR="001A643B" w:rsidRDefault="00E50E7F">
      <w:pPr>
        <w:pStyle w:val="a8"/>
        <w:rPr>
          <w:sz w:val="22"/>
        </w:rPr>
      </w:pPr>
      <w:r>
        <w:rPr>
          <w:rStyle w:val="ac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14:paraId="39F00412" w14:textId="77777777" w:rsidR="001A643B" w:rsidRDefault="00E50E7F">
      <w:pPr>
        <w:pStyle w:val="a8"/>
        <w:rPr>
          <w:sz w:val="22"/>
        </w:rPr>
      </w:pPr>
      <w:r>
        <w:rPr>
          <w:rStyle w:val="ac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14:paraId="47D8E8ED" w14:textId="77777777" w:rsidR="001A643B" w:rsidRDefault="00E50E7F">
      <w:pPr>
        <w:pStyle w:val="a8"/>
        <w:rPr>
          <w:sz w:val="22"/>
        </w:rPr>
      </w:pPr>
      <w:r>
        <w:rPr>
          <w:rStyle w:val="ac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14:paraId="676CA363" w14:textId="77777777" w:rsidR="001A643B" w:rsidRDefault="00E50E7F">
      <w:pPr>
        <w:pStyle w:val="a8"/>
        <w:rPr>
          <w:sz w:val="22"/>
        </w:rPr>
      </w:pPr>
      <w:r>
        <w:rPr>
          <w:rStyle w:val="ac"/>
        </w:rPr>
        <w:t>6)</w:t>
      </w:r>
      <w:r>
        <w:rPr>
          <w:sz w:val="22"/>
        </w:rPr>
        <w:t xml:space="preserve"> ГОСТ 19.504-79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Руководство программиста. Требования к содержанию и оформлению</w:t>
      </w:r>
    </w:p>
  </w:footnote>
  <w:footnote w:id="7">
    <w:p w14:paraId="4DC4FE42" w14:textId="77777777" w:rsidR="001A643B" w:rsidRDefault="00E50E7F">
      <w:pPr>
        <w:pStyle w:val="a8"/>
      </w:pPr>
      <w:r>
        <w:rPr>
          <w:rStyle w:val="ac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F4361" w14:textId="77777777" w:rsidR="001A643B" w:rsidRDefault="001A643B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7AC8" w14:textId="77777777" w:rsidR="001A643B" w:rsidRDefault="001A643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2501" w14:textId="77777777" w:rsidR="001A643B" w:rsidRDefault="00E50E7F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14:paraId="1BA99120" w14:textId="77777777" w:rsidR="001A643B" w:rsidRDefault="001A643B">
    <w:pPr>
      <w:pStyle w:val="a3"/>
      <w:rPr>
        <w:sz w:val="32"/>
        <w:szCs w:val="32"/>
      </w:rPr>
    </w:pPr>
  </w:p>
  <w:p w14:paraId="5331328B" w14:textId="77777777" w:rsidR="001A643B" w:rsidRDefault="00E50E7F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D068B2" w:rsidRPr="00D068B2">
      <w:rPr>
        <w:b/>
        <w:bCs/>
        <w:sz w:val="32"/>
      </w:rPr>
      <w:t>А.В.00001-01 33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45B05"/>
    <w:multiLevelType w:val="multilevel"/>
    <w:tmpl w:val="1DE4F2EC"/>
    <w:lvl w:ilvl="0">
      <w:start w:val="1"/>
      <w:numFmt w:val="decimal"/>
      <w:pStyle w:val="1"/>
      <w:suff w:val="space"/>
      <w:lvlText w:val="%1."/>
      <w:lvlJc w:val="left"/>
      <w:pPr>
        <w:ind w:left="2417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F31822"/>
    <w:multiLevelType w:val="hybridMultilevel"/>
    <w:tmpl w:val="0CDA8892"/>
    <w:lvl w:ilvl="0" w:tplc="2C9A7A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04C5F"/>
    <w:multiLevelType w:val="hybridMultilevel"/>
    <w:tmpl w:val="23AA8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8683">
    <w:abstractNumId w:val="3"/>
  </w:num>
  <w:num w:numId="2" w16cid:durableId="225074878">
    <w:abstractNumId w:val="4"/>
  </w:num>
  <w:num w:numId="3" w16cid:durableId="1896433794">
    <w:abstractNumId w:val="1"/>
  </w:num>
  <w:num w:numId="4" w16cid:durableId="148637709">
    <w:abstractNumId w:val="0"/>
  </w:num>
  <w:num w:numId="5" w16cid:durableId="228082552">
    <w:abstractNumId w:val="6"/>
  </w:num>
  <w:num w:numId="6" w16cid:durableId="308487541">
    <w:abstractNumId w:val="2"/>
  </w:num>
  <w:num w:numId="7" w16cid:durableId="925722002">
    <w:abstractNumId w:val="5"/>
  </w:num>
  <w:num w:numId="8" w16cid:durableId="336156927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85336888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8222596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4183140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9029679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765821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8173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88519924">
    <w:abstractNumId w:val="8"/>
  </w:num>
  <w:num w:numId="16" w16cid:durableId="12211650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B2"/>
    <w:rsid w:val="001A643B"/>
    <w:rsid w:val="00240F10"/>
    <w:rsid w:val="002B5664"/>
    <w:rsid w:val="003654B1"/>
    <w:rsid w:val="006B488A"/>
    <w:rsid w:val="006C11DF"/>
    <w:rsid w:val="007D5636"/>
    <w:rsid w:val="008E216A"/>
    <w:rsid w:val="00951271"/>
    <w:rsid w:val="00CF676E"/>
    <w:rsid w:val="00D04BEB"/>
    <w:rsid w:val="00D068B2"/>
    <w:rsid w:val="00E50E7F"/>
    <w:rsid w:val="00E85BDF"/>
    <w:rsid w:val="00EF7E97"/>
    <w:rsid w:val="00F4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EA9AE"/>
  <w15:chartTrackingRefBased/>
  <w15:docId w15:val="{1161F94C-B48A-4C8A-B319-AED14931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E9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8">
    <w:name w:val="footnote text"/>
    <w:basedOn w:val="a"/>
    <w:semiHidden/>
    <w:rPr>
      <w:sz w:val="20"/>
      <w:szCs w:val="20"/>
    </w:rPr>
  </w:style>
  <w:style w:type="paragraph" w:styleId="a9">
    <w:name w:val="Body Text"/>
    <w:basedOn w:val="a"/>
    <w:semiHidden/>
    <w:pPr>
      <w:jc w:val="both"/>
    </w:pPr>
    <w:rPr>
      <w:sz w:val="28"/>
    </w:rPr>
  </w:style>
  <w:style w:type="paragraph" w:styleId="aa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b">
    <w:name w:val="Normal (Web)"/>
    <w:basedOn w:val="a"/>
    <w:semiHidden/>
    <w:pPr>
      <w:spacing w:before="100" w:beforeAutospacing="1" w:after="100" w:afterAutospacing="1"/>
    </w:pPr>
  </w:style>
  <w:style w:type="character" w:styleId="ac">
    <w:name w:val="footnote reference"/>
    <w:basedOn w:val="a0"/>
    <w:semiHidden/>
    <w:rPr>
      <w:vertAlign w:val="superscript"/>
    </w:rPr>
  </w:style>
  <w:style w:type="character" w:styleId="ad">
    <w:name w:val="Hyperlink"/>
    <w:basedOn w:val="a0"/>
    <w:semiHidden/>
    <w:rPr>
      <w:color w:val="0000FF"/>
      <w:u w:val="single"/>
    </w:rPr>
  </w:style>
  <w:style w:type="paragraph" w:customStyle="1" w:styleId="Standard">
    <w:name w:val="Standard"/>
    <w:rsid w:val="00CF676E"/>
    <w:pPr>
      <w:suppressAutoHyphens/>
      <w:autoSpaceDN w:val="0"/>
      <w:textAlignment w:val="baseline"/>
    </w:pPr>
    <w:rPr>
      <w:kern w:val="3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CF676E"/>
    <w:rPr>
      <w:sz w:val="24"/>
      <w:szCs w:val="24"/>
    </w:rPr>
  </w:style>
  <w:style w:type="paragraph" w:styleId="ae">
    <w:name w:val="List Paragraph"/>
    <w:basedOn w:val="a"/>
    <w:uiPriority w:val="34"/>
    <w:qFormat/>
    <w:rsid w:val="002B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Temp\Temp1_ESPD_33.zip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программиста.dot</Template>
  <TotalTime>104</TotalTime>
  <Pages>11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Links>
    <vt:vector size="180" baseType="variant"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_Toc118260675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_Toc118260674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_Toc118260673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_Toc118260672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_Toc118260671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_Toc118260670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_Toc118260669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_Toc118260668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_Toc118260667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_Toc118260666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_Toc118260665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_Toc118260664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_Toc118260663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_Toc118260662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_Toc118260661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_Toc118260660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_Toc118260659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_Toc118260658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_Toc118260657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_Toc118260656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_Toc118260655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_Toc118260654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_Toc118260653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_Toc118260652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_Toc118260651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_Toc118260650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_Toc118260649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_Toc118260648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_Toc118260647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_Toc118260646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Топчубаева Апал Саттарбековна</cp:lastModifiedBy>
  <cp:revision>6</cp:revision>
  <cp:lastPrinted>2005-09-30T07:24:00Z</cp:lastPrinted>
  <dcterms:created xsi:type="dcterms:W3CDTF">2023-11-08T08:14:00Z</dcterms:created>
  <dcterms:modified xsi:type="dcterms:W3CDTF">2023-12-03T16:41:00Z</dcterms:modified>
</cp:coreProperties>
</file>